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4675F" w14:textId="77777777" w:rsidR="00A9792D" w:rsidRDefault="00000000">
      <w:pPr>
        <w:pStyle w:val="Standard"/>
        <w:spacing w:before="2438" w:after="170"/>
        <w:jc w:val="center"/>
      </w:pPr>
      <w:r>
        <w:rPr>
          <w:b/>
          <w:bCs/>
          <w:noProof/>
          <w:sz w:val="64"/>
          <w:szCs w:val="64"/>
        </w:rPr>
        <w:drawing>
          <wp:anchor distT="0" distB="0" distL="114300" distR="114300" simplePos="0" relativeHeight="251657216" behindDoc="0" locked="0" layoutInCell="1" allowOverlap="1" wp14:anchorId="05EE09C8" wp14:editId="17F9FD93">
            <wp:simplePos x="0" y="0"/>
            <wp:positionH relativeFrom="column">
              <wp:posOffset>1969919</wp:posOffset>
            </wp:positionH>
            <wp:positionV relativeFrom="paragraph">
              <wp:posOffset>119877</wp:posOffset>
            </wp:positionV>
            <wp:extent cx="2181237" cy="2857682"/>
            <wp:effectExtent l="0" t="0" r="9513" b="0"/>
            <wp:wrapTopAndBottom/>
            <wp:docPr id="453644212" name="Imat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37" cy="28576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C5EA0F8" w14:textId="77777777" w:rsidR="00A9792D" w:rsidRDefault="00000000">
      <w:pPr>
        <w:pStyle w:val="Standard"/>
        <w:spacing w:before="170" w:after="170"/>
        <w:jc w:val="center"/>
      </w:pPr>
      <w:r>
        <w:rPr>
          <w:rFonts w:ascii="Liberation Sans" w:hAnsi="Liberation Sans"/>
          <w:b/>
          <w:bCs/>
          <w:sz w:val="64"/>
          <w:szCs w:val="64"/>
        </w:rPr>
        <w:t>4. Web Server Administration</w:t>
      </w:r>
    </w:p>
    <w:p w14:paraId="655234CA" w14:textId="77777777" w:rsidR="00A9792D" w:rsidRDefault="00000000">
      <w:pPr>
        <w:pStyle w:val="Standard"/>
        <w:jc w:val="right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Miquel Àngel París i Peñaranda</w:t>
      </w:r>
    </w:p>
    <w:p w14:paraId="1DC01C66" w14:textId="77777777" w:rsidR="00A9792D" w:rsidRDefault="00000000">
      <w:pPr>
        <w:pStyle w:val="Standard"/>
        <w:jc w:val="right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Web Application Deployment</w:t>
      </w:r>
    </w:p>
    <w:p w14:paraId="6E0E47EC" w14:textId="77777777" w:rsidR="00A9792D" w:rsidRDefault="00000000">
      <w:pPr>
        <w:pStyle w:val="Standard"/>
        <w:jc w:val="right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2nd C-VET Web Application Development</w:t>
      </w:r>
    </w:p>
    <w:p w14:paraId="34EA24E4" w14:textId="77777777" w:rsidR="00A9792D" w:rsidRDefault="00000000">
      <w:pPr>
        <w:pStyle w:val="Standard"/>
        <w:jc w:val="right"/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C81A18E" wp14:editId="441FA46B">
            <wp:simplePos x="0" y="0"/>
            <wp:positionH relativeFrom="column">
              <wp:posOffset>4053955</wp:posOffset>
            </wp:positionH>
            <wp:positionV relativeFrom="paragraph">
              <wp:posOffset>-57241</wp:posOffset>
            </wp:positionV>
            <wp:extent cx="2068921" cy="724680"/>
            <wp:effectExtent l="0" t="0" r="7529" b="0"/>
            <wp:wrapSquare wrapText="bothSides"/>
            <wp:docPr id="1481935452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8921" cy="724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59617EC" w14:textId="77777777" w:rsidR="00A9792D" w:rsidRDefault="00000000">
      <w:pPr>
        <w:pStyle w:val="ContentsHeading"/>
        <w:pageBreakBefore/>
        <w:tabs>
          <w:tab w:val="right" w:leader="dot" w:pos="8838"/>
        </w:tabs>
      </w:pPr>
      <w:r>
        <w:rPr>
          <w:rFonts w:ascii="Liberation Serif" w:hAnsi="Liberation Serif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\l 1-9 \h </w:instrText>
      </w:r>
      <w:r>
        <w:rPr>
          <w:rFonts w:ascii="Liberation Serif" w:hAnsi="Liberation Serif"/>
          <w:b w:val="0"/>
          <w:bCs w:val="0"/>
          <w:sz w:val="24"/>
          <w:szCs w:val="24"/>
        </w:rPr>
        <w:fldChar w:fldCharType="separate"/>
      </w:r>
      <w:r>
        <w:t>Index</w:t>
      </w:r>
    </w:p>
    <w:p w14:paraId="3A206B16" w14:textId="77777777" w:rsidR="00A9792D" w:rsidRDefault="00A9792D">
      <w:pPr>
        <w:pStyle w:val="Contents1"/>
      </w:pPr>
      <w:hyperlink w:anchor="1Apache exercisesC|toxmark" w:history="1">
        <w:r>
          <w:t>Apache exercises</w:t>
        </w:r>
        <w:r>
          <w:tab/>
          <w:t>3</w:t>
        </w:r>
      </w:hyperlink>
    </w:p>
    <w:p w14:paraId="08B9073C" w14:textId="77777777" w:rsidR="00A9792D" w:rsidRDefault="00000000">
      <w:pPr>
        <w:pStyle w:val="Ttulo1"/>
      </w:pPr>
      <w:r>
        <w:rPr>
          <w:rFonts w:eastAsia="Liberation Sans" w:cs="Liberation Sans"/>
          <w:lang w:val="en-GB"/>
        </w:rPr>
        <w:fldChar w:fldCharType="end"/>
      </w:r>
    </w:p>
    <w:bookmarkStart w:id="0" w:name="__RefHeading___Toc337_3368559344"/>
    <w:p w14:paraId="3D572CEA" w14:textId="77777777" w:rsidR="00A9792D" w:rsidRDefault="00000000">
      <w:pPr>
        <w:pStyle w:val="Ttulo1"/>
        <w:pageBreakBefore/>
      </w:pPr>
      <w:r>
        <w:lastRenderedPageBreak/>
        <w:fldChar w:fldCharType="begin"/>
      </w:r>
      <w:r>
        <w:instrText>TC "Apache exercises" \l 1</w:instrText>
      </w:r>
      <w:r>
        <w:fldChar w:fldCharType="end"/>
      </w:r>
      <w:bookmarkEnd w:id="0"/>
      <w:r>
        <w:rPr>
          <w:sz w:val="36"/>
          <w:szCs w:val="36"/>
        </w:rPr>
        <w:t>Apache exercises</w:t>
      </w:r>
    </w:p>
    <w:p w14:paraId="5462D59D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Step 1: Install the Apache2 Server</w:t>
      </w:r>
    </w:p>
    <w:p w14:paraId="6EA9C23F" w14:textId="77777777" w:rsidR="00A9792D" w:rsidRDefault="00000000">
      <w:pPr>
        <w:pStyle w:val="Textbody"/>
        <w:spacing w:after="113" w:line="276" w:lineRule="auto"/>
      </w:pPr>
      <w:r>
        <w:rPr>
          <w:rFonts w:ascii="Liberation Sans" w:hAnsi="Liberation Sans"/>
        </w:rPr>
        <w:t xml:space="preserve">Verify that Apache2 is installed and running by opening a browser and navigating to </w:t>
      </w:r>
      <w:r>
        <w:rPr>
          <w:rFonts w:ascii="Liberation Mono" w:hAnsi="Liberation Mono"/>
          <w:shd w:val="clear" w:color="auto" w:fill="FBF1C7"/>
        </w:rPr>
        <w:t>http://localhost</w:t>
      </w:r>
      <w:r>
        <w:rPr>
          <w:rFonts w:ascii="Liberation Sans" w:hAnsi="Liberation Sans"/>
        </w:rPr>
        <w:t>. Attach screenshots.</w:t>
      </w:r>
    </w:p>
    <w:p w14:paraId="018DDF68" w14:textId="77777777" w:rsidR="00A9792D" w:rsidRDefault="00000000">
      <w:pPr>
        <w:pStyle w:val="Textbody"/>
        <w:spacing w:after="113" w:line="276" w:lineRule="auto"/>
      </w:pPr>
      <w:r>
        <w:rPr>
          <w:noProof/>
        </w:rPr>
        <w:drawing>
          <wp:inline distT="0" distB="0" distL="0" distR="0" wp14:anchorId="0CF38300" wp14:editId="74F56094">
            <wp:extent cx="6120134" cy="5428619"/>
            <wp:effectExtent l="0" t="0" r="0" b="631"/>
            <wp:docPr id="1685385455" name="Imagen 1" descr="Interfaz de usuario gráfica, Aplicación, Word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54286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AC03747" w14:textId="77777777" w:rsidR="00A9792D" w:rsidRDefault="00A9792D">
      <w:pPr>
        <w:pageBreakBefore/>
        <w:suppressAutoHyphens w:val="0"/>
        <w:rPr>
          <w:rFonts w:ascii="Liberation Sans" w:hAnsi="Liberation Sans"/>
          <w:b/>
          <w:bCs/>
        </w:rPr>
      </w:pPr>
    </w:p>
    <w:p w14:paraId="7B1575DC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Step 2: Check the Version</w:t>
      </w:r>
    </w:p>
    <w:p w14:paraId="015760C7" w14:textId="77777777" w:rsidR="00A9792D" w:rsidRDefault="00000000">
      <w:pPr>
        <w:pStyle w:val="Textbody"/>
        <w:spacing w:after="113" w:line="276" w:lineRule="auto"/>
      </w:pPr>
      <w:r>
        <w:rPr>
          <w:rFonts w:ascii="Liberation Sans" w:hAnsi="Liberation Sans"/>
        </w:rPr>
        <w:t xml:space="preserve">Use the command </w:t>
      </w:r>
      <w:r>
        <w:rPr>
          <w:rFonts w:ascii="Liberation Mono" w:hAnsi="Liberation Mono"/>
          <w:shd w:val="clear" w:color="auto" w:fill="FBF1C7"/>
        </w:rPr>
        <w:t>apache2 -v</w:t>
      </w:r>
      <w:r>
        <w:rPr>
          <w:rFonts w:ascii="Liberation Sans" w:hAnsi="Liberation Sans"/>
        </w:rPr>
        <w:t xml:space="preserve"> to check the installed version. Attach a screenshot.</w:t>
      </w:r>
    </w:p>
    <w:p w14:paraId="10285C7B" w14:textId="4EB96F0F" w:rsidR="00A9792D" w:rsidRDefault="00125320">
      <w:pPr>
        <w:pStyle w:val="Textbody"/>
        <w:spacing w:after="113" w:line="276" w:lineRule="auto"/>
      </w:pPr>
      <w:r>
        <w:rPr>
          <w:noProof/>
        </w:rPr>
        <w:drawing>
          <wp:inline distT="0" distB="0" distL="0" distR="0" wp14:anchorId="3AE67488" wp14:editId="36115654">
            <wp:extent cx="2876550" cy="523875"/>
            <wp:effectExtent l="0" t="0" r="0" b="9525"/>
            <wp:docPr id="1864740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40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9846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Step 3: Create a Welcome Page</w:t>
      </w:r>
    </w:p>
    <w:p w14:paraId="358EA69C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Replace the default welcome page with a custom one:</w:t>
      </w:r>
    </w:p>
    <w:p w14:paraId="3C9A8391" w14:textId="77777777" w:rsidR="00A9792D" w:rsidRDefault="00000000">
      <w:pPr>
        <w:pStyle w:val="Textbody"/>
        <w:numPr>
          <w:ilvl w:val="0"/>
          <w:numId w:val="1"/>
        </w:numPr>
        <w:spacing w:after="113" w:line="276" w:lineRule="auto"/>
      </w:pPr>
      <w:r>
        <w:rPr>
          <w:rFonts w:ascii="Liberation Sans" w:hAnsi="Liberation Sans"/>
        </w:rPr>
        <w:t xml:space="preserve">Navigate to </w:t>
      </w:r>
      <w:r>
        <w:rPr>
          <w:rFonts w:ascii="Liberation Mono" w:hAnsi="Liberation Mono"/>
          <w:shd w:val="clear" w:color="auto" w:fill="FBF1C7"/>
        </w:rPr>
        <w:t>/var/www/html/</w:t>
      </w:r>
      <w:r>
        <w:rPr>
          <w:rFonts w:ascii="Liberation Sans" w:hAnsi="Liberation Sans"/>
        </w:rPr>
        <w:t>.</w:t>
      </w:r>
    </w:p>
    <w:p w14:paraId="0EB623CD" w14:textId="77777777" w:rsidR="00A9792D" w:rsidRDefault="00000000">
      <w:pPr>
        <w:pStyle w:val="Textbody"/>
        <w:numPr>
          <w:ilvl w:val="0"/>
          <w:numId w:val="1"/>
        </w:numPr>
        <w:spacing w:after="113" w:line="276" w:lineRule="auto"/>
      </w:pPr>
      <w:r>
        <w:rPr>
          <w:rFonts w:ascii="Liberation Sans" w:hAnsi="Liberation Sans"/>
        </w:rPr>
        <w:t xml:space="preserve">Rename the existing </w:t>
      </w:r>
      <w:r>
        <w:rPr>
          <w:rFonts w:ascii="Liberation Mono" w:hAnsi="Liberation Mono"/>
          <w:shd w:val="clear" w:color="auto" w:fill="FBF1C7"/>
        </w:rPr>
        <w:t>index.html</w:t>
      </w:r>
      <w:r>
        <w:rPr>
          <w:rFonts w:ascii="Liberation Sans" w:hAnsi="Liberation Sans"/>
        </w:rPr>
        <w:t xml:space="preserve"> file.</w:t>
      </w:r>
    </w:p>
    <w:p w14:paraId="7C8825F1" w14:textId="77777777" w:rsidR="00A9792D" w:rsidRDefault="00000000">
      <w:pPr>
        <w:pStyle w:val="Textbody"/>
        <w:numPr>
          <w:ilvl w:val="0"/>
          <w:numId w:val="1"/>
        </w:numPr>
        <w:spacing w:after="113" w:line="276" w:lineRule="auto"/>
      </w:pPr>
      <w:r>
        <w:rPr>
          <w:rFonts w:ascii="Liberation Sans" w:hAnsi="Liberation Sans"/>
        </w:rPr>
        <w:t xml:space="preserve">Create a new </w:t>
      </w:r>
      <w:r>
        <w:rPr>
          <w:rFonts w:ascii="Liberation Mono" w:hAnsi="Liberation Mono"/>
          <w:shd w:val="clear" w:color="auto" w:fill="FBF1C7"/>
        </w:rPr>
        <w:t>index.html</w:t>
      </w:r>
      <w:r>
        <w:rPr>
          <w:rFonts w:ascii="Liberation Sans" w:hAnsi="Liberation Sans"/>
        </w:rPr>
        <w:t xml:space="preserve"> file with the following content:</w:t>
      </w:r>
    </w:p>
    <w:p w14:paraId="0E2490C8" w14:textId="77777777" w:rsidR="00A9792D" w:rsidRDefault="00000000">
      <w:pPr>
        <w:pStyle w:val="Standard"/>
        <w:spacing w:after="0" w:line="240" w:lineRule="auto"/>
        <w:ind w:left="709"/>
        <w:jc w:val="left"/>
      </w:pPr>
      <w:bookmarkStart w:id="1" w:name="docs-internal-guid-b025d69a-7fff-ec58-44"/>
      <w:bookmarkEnd w:id="1"/>
      <w:r>
        <w:rPr>
          <w:rFonts w:ascii="Consolas, sans-serif" w:hAnsi="Consolas, sans-serif"/>
          <w:b/>
          <w:color w:val="427B58"/>
          <w:shd w:val="clear" w:color="auto" w:fill="FBF1C7"/>
        </w:rPr>
        <w:t>&lt;</w:t>
      </w:r>
      <w:r>
        <w:rPr>
          <w:rFonts w:ascii="Consolas, sans-serif" w:hAnsi="Consolas, sans-serif"/>
          <w:b/>
          <w:color w:val="076678"/>
          <w:shd w:val="clear" w:color="auto" w:fill="FBF1C7"/>
        </w:rPr>
        <w:t>center</w:t>
      </w:r>
      <w:r>
        <w:rPr>
          <w:rFonts w:ascii="Consolas, sans-serif" w:hAnsi="Consolas, sans-serif"/>
          <w:b/>
          <w:color w:val="427B58"/>
          <w:shd w:val="clear" w:color="auto" w:fill="FBF1C7"/>
        </w:rPr>
        <w:t>&gt;</w:t>
      </w:r>
    </w:p>
    <w:p w14:paraId="2BD2F072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b/>
          <w:color w:val="427B58"/>
          <w:shd w:val="clear" w:color="auto" w:fill="FBF1C7"/>
        </w:rPr>
        <w:t>&lt;</w:t>
      </w:r>
      <w:r>
        <w:rPr>
          <w:rFonts w:ascii="Consolas, sans-serif" w:hAnsi="Consolas, sans-serif"/>
          <w:b/>
          <w:color w:val="076678"/>
          <w:shd w:val="clear" w:color="auto" w:fill="FBF1C7"/>
        </w:rPr>
        <w:t>h1</w:t>
      </w:r>
      <w:r>
        <w:rPr>
          <w:rFonts w:ascii="Consolas, sans-serif" w:hAnsi="Consolas, sans-serif"/>
          <w:b/>
          <w:color w:val="427B58"/>
          <w:shd w:val="clear" w:color="auto" w:fill="FBF1C7"/>
        </w:rPr>
        <w:t>&gt;</w:t>
      </w:r>
      <w:r>
        <w:rPr>
          <w:rFonts w:ascii="Consolas, sans-serif" w:hAnsi="Consolas, sans-serif"/>
          <w:color w:val="3C3836"/>
          <w:shd w:val="clear" w:color="auto" w:fill="FBF1C7"/>
        </w:rPr>
        <w:t>Welcome to the Apache 2 Server of [Your Name]</w:t>
      </w:r>
      <w:r>
        <w:rPr>
          <w:rFonts w:ascii="Consolas, sans-serif" w:hAnsi="Consolas, sans-serif"/>
          <w:b/>
          <w:color w:val="427B58"/>
          <w:shd w:val="clear" w:color="auto" w:fill="FBF1C7"/>
        </w:rPr>
        <w:t>&lt;/</w:t>
      </w:r>
      <w:r>
        <w:rPr>
          <w:rFonts w:ascii="Consolas, sans-serif" w:hAnsi="Consolas, sans-serif"/>
          <w:b/>
          <w:color w:val="076678"/>
          <w:shd w:val="clear" w:color="auto" w:fill="FBF1C7"/>
        </w:rPr>
        <w:t>h1</w:t>
      </w:r>
      <w:r>
        <w:rPr>
          <w:rFonts w:ascii="Consolas, sans-serif" w:hAnsi="Consolas, sans-serif"/>
          <w:b/>
          <w:color w:val="427B58"/>
          <w:shd w:val="clear" w:color="auto" w:fill="FBF1C7"/>
        </w:rPr>
        <w:t>&gt;</w:t>
      </w:r>
    </w:p>
    <w:p w14:paraId="565F0A32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b/>
          <w:color w:val="427B58"/>
          <w:shd w:val="clear" w:color="auto" w:fill="FBF1C7"/>
        </w:rPr>
        <w:t>&lt;</w:t>
      </w:r>
      <w:r>
        <w:rPr>
          <w:rFonts w:ascii="Consolas, sans-serif" w:hAnsi="Consolas, sans-serif"/>
          <w:b/>
          <w:color w:val="076678"/>
          <w:shd w:val="clear" w:color="auto" w:fill="FBF1C7"/>
        </w:rPr>
        <w:t>h2</w:t>
      </w:r>
      <w:r>
        <w:rPr>
          <w:rFonts w:ascii="Consolas, sans-serif" w:hAnsi="Consolas, sans-serif"/>
          <w:b/>
          <w:color w:val="427B58"/>
          <w:shd w:val="clear" w:color="auto" w:fill="FBF1C7"/>
        </w:rPr>
        <w:t>&gt;</w:t>
      </w:r>
      <w:r>
        <w:rPr>
          <w:rFonts w:ascii="Consolas, sans-serif" w:hAnsi="Consolas, sans-serif"/>
          <w:color w:val="3C3836"/>
          <w:shd w:val="clear" w:color="auto" w:fill="FBF1C7"/>
        </w:rPr>
        <w:t>Web Application Deployment</w:t>
      </w:r>
      <w:r>
        <w:rPr>
          <w:rFonts w:ascii="Consolas, sans-serif" w:hAnsi="Consolas, sans-serif"/>
          <w:b/>
          <w:color w:val="427B58"/>
          <w:shd w:val="clear" w:color="auto" w:fill="FBF1C7"/>
        </w:rPr>
        <w:t>&lt;/</w:t>
      </w:r>
      <w:r>
        <w:rPr>
          <w:rFonts w:ascii="Consolas, sans-serif" w:hAnsi="Consolas, sans-serif"/>
          <w:b/>
          <w:color w:val="076678"/>
          <w:shd w:val="clear" w:color="auto" w:fill="FBF1C7"/>
        </w:rPr>
        <w:t>h2</w:t>
      </w:r>
      <w:r>
        <w:rPr>
          <w:rFonts w:ascii="Consolas, sans-serif" w:hAnsi="Consolas, sans-serif"/>
          <w:b/>
          <w:color w:val="427B58"/>
          <w:shd w:val="clear" w:color="auto" w:fill="FBF1C7"/>
        </w:rPr>
        <w:t>&gt;</w:t>
      </w:r>
    </w:p>
    <w:p w14:paraId="171716A1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b/>
          <w:color w:val="427B58"/>
          <w:shd w:val="clear" w:color="auto" w:fill="FBF1C7"/>
        </w:rPr>
        <w:t>&lt;/</w:t>
      </w:r>
      <w:r>
        <w:rPr>
          <w:rFonts w:ascii="Consolas, sans-serif" w:hAnsi="Consolas, sans-serif"/>
          <w:b/>
          <w:color w:val="076678"/>
          <w:shd w:val="clear" w:color="auto" w:fill="FBF1C7"/>
        </w:rPr>
        <w:t>center</w:t>
      </w:r>
      <w:r>
        <w:rPr>
          <w:rFonts w:ascii="Consolas, sans-serif" w:hAnsi="Consolas, sans-serif"/>
          <w:b/>
          <w:color w:val="427B58"/>
          <w:shd w:val="clear" w:color="auto" w:fill="FBF1C7"/>
        </w:rPr>
        <w:t>&gt;</w:t>
      </w:r>
    </w:p>
    <w:p w14:paraId="6BCBD8A1" w14:textId="77777777" w:rsidR="00A9792D" w:rsidRDefault="00000000">
      <w:pPr>
        <w:pStyle w:val="Textbody"/>
        <w:spacing w:after="113" w:line="276" w:lineRule="auto"/>
      </w:pPr>
      <w:r>
        <w:rPr>
          <w:rFonts w:ascii="Liberation Sans" w:hAnsi="Liberation Sans"/>
        </w:rPr>
        <w:t xml:space="preserve">Replace </w:t>
      </w:r>
      <w:r>
        <w:rPr>
          <w:rFonts w:ascii="Consolas, sans-serif" w:hAnsi="Consolas, sans-serif"/>
          <w:color w:val="3C3836"/>
          <w:shd w:val="clear" w:color="auto" w:fill="FBF1C7"/>
        </w:rPr>
        <w:t>[Your Name]</w:t>
      </w:r>
      <w:r>
        <w:rPr>
          <w:rFonts w:ascii="Liberation Sans" w:hAnsi="Liberation Sans"/>
        </w:rPr>
        <w:t xml:space="preserve"> with your own name. Refresh the browser, and the new page should appear. Attach screenshots.</w:t>
      </w:r>
    </w:p>
    <w:p w14:paraId="064296E5" w14:textId="77777777" w:rsidR="00A9792D" w:rsidRDefault="00000000">
      <w:pPr>
        <w:pStyle w:val="Textbody"/>
        <w:spacing w:after="113" w:line="276" w:lineRule="auto"/>
      </w:pPr>
      <w:r>
        <w:rPr>
          <w:noProof/>
        </w:rPr>
        <w:drawing>
          <wp:inline distT="0" distB="0" distL="0" distR="0" wp14:anchorId="28A84BAC" wp14:editId="5B6BCA0B">
            <wp:extent cx="6120134" cy="1801496"/>
            <wp:effectExtent l="0" t="0" r="0" b="8254"/>
            <wp:docPr id="428197103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18014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3A39327" w14:textId="77777777" w:rsidR="00A9792D" w:rsidRDefault="00A9792D">
      <w:pPr>
        <w:pStyle w:val="Textbody"/>
        <w:spacing w:after="113" w:line="276" w:lineRule="auto"/>
        <w:rPr>
          <w:rFonts w:ascii="Liberation Sans" w:hAnsi="Liberation Sans"/>
        </w:rPr>
      </w:pPr>
    </w:p>
    <w:p w14:paraId="75510F57" w14:textId="761353B7" w:rsidR="00A9792D" w:rsidRDefault="00984285">
      <w:pPr>
        <w:pStyle w:val="Textbody"/>
        <w:spacing w:after="113" w:line="276" w:lineRule="auto"/>
      </w:pPr>
      <w:r>
        <w:rPr>
          <w:noProof/>
        </w:rPr>
        <w:drawing>
          <wp:inline distT="0" distB="0" distL="0" distR="0" wp14:anchorId="5E7F8ED0" wp14:editId="7616DCE2">
            <wp:extent cx="6120130" cy="1127760"/>
            <wp:effectExtent l="0" t="0" r="0" b="0"/>
            <wp:docPr id="14101761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76183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6415" w14:textId="77777777" w:rsidR="00A9792D" w:rsidRDefault="00A9792D">
      <w:pPr>
        <w:pageBreakBefore/>
        <w:suppressAutoHyphens w:val="0"/>
        <w:rPr>
          <w:rFonts w:ascii="Liberation Sans" w:hAnsi="Liberation Sans"/>
          <w:b/>
          <w:bCs/>
        </w:rPr>
      </w:pPr>
    </w:p>
    <w:p w14:paraId="72FA4D9F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Step 4: Update Apache2 Configuration File</w:t>
      </w:r>
    </w:p>
    <w:p w14:paraId="0780BE5B" w14:textId="77777777" w:rsidR="00A9792D" w:rsidRDefault="00000000">
      <w:pPr>
        <w:pStyle w:val="Textbody"/>
        <w:numPr>
          <w:ilvl w:val="0"/>
          <w:numId w:val="2"/>
        </w:numPr>
        <w:spacing w:after="113" w:line="276" w:lineRule="auto"/>
      </w:pPr>
      <w:r>
        <w:rPr>
          <w:rFonts w:ascii="Liberation Sans" w:hAnsi="Liberation Sans"/>
        </w:rPr>
        <w:t xml:space="preserve">Make a backup of </w:t>
      </w:r>
      <w:r>
        <w:rPr>
          <w:rFonts w:ascii="Liberation Mono" w:hAnsi="Liberation Mono"/>
          <w:shd w:val="clear" w:color="auto" w:fill="FBF1C7"/>
        </w:rPr>
        <w:t>/etc/apache2/apache2.conf</w:t>
      </w:r>
      <w:r>
        <w:rPr>
          <w:rFonts w:ascii="Liberation Sans" w:hAnsi="Liberation Sans"/>
        </w:rPr>
        <w:t>.</w:t>
      </w:r>
    </w:p>
    <w:p w14:paraId="71136A9E" w14:textId="77777777" w:rsidR="00A9792D" w:rsidRDefault="00000000">
      <w:pPr>
        <w:pStyle w:val="Textbody"/>
        <w:numPr>
          <w:ilvl w:val="0"/>
          <w:numId w:val="2"/>
        </w:numPr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Add the following lines to the configuration file:</w:t>
      </w:r>
    </w:p>
    <w:p w14:paraId="10EE2D22" w14:textId="77777777" w:rsidR="00A9792D" w:rsidRDefault="00000000">
      <w:pPr>
        <w:pStyle w:val="Standard"/>
        <w:spacing w:after="0" w:line="240" w:lineRule="auto"/>
        <w:ind w:left="709"/>
        <w:jc w:val="left"/>
      </w:pPr>
      <w:bookmarkStart w:id="2" w:name="docs-internal-guid-69f91269-7fff-914b-81"/>
      <w:bookmarkEnd w:id="2"/>
      <w:r>
        <w:rPr>
          <w:rFonts w:ascii="Consolas, sans-serif" w:hAnsi="Consolas, sans-serif"/>
          <w:i/>
          <w:color w:val="928374"/>
          <w:shd w:val="clear" w:color="auto" w:fill="FBF1C7"/>
        </w:rPr>
        <w:t># Basic Configuration File (/etc/apache2/apache2.conf)</w:t>
      </w:r>
    </w:p>
    <w:p w14:paraId="1C461D0A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>ServerRoot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79740E"/>
          <w:shd w:val="clear" w:color="auto" w:fill="FBF1C7"/>
        </w:rPr>
        <w:t>"/etc/apache2"</w:t>
      </w:r>
    </w:p>
    <w:p w14:paraId="48D4B823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>DocumentRoot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79740E"/>
          <w:shd w:val="clear" w:color="auto" w:fill="FBF1C7"/>
        </w:rPr>
        <w:t>"/var/www/html"</w:t>
      </w:r>
    </w:p>
    <w:p w14:paraId="23A8F6B3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>PidFile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/var/run/apache2/apache2.pid</w:t>
      </w:r>
    </w:p>
    <w:p w14:paraId="240CFEA8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>User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www-data</w:t>
      </w:r>
    </w:p>
    <w:p w14:paraId="21922D67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>Group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www-data</w:t>
      </w:r>
    </w:p>
    <w:p w14:paraId="7FE48EFF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>ErrorLog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/var/log/apache2/error.log</w:t>
      </w:r>
    </w:p>
    <w:p w14:paraId="7E4ED0E2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>IncludeOptional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mods-enabled/*.load</w:t>
      </w:r>
    </w:p>
    <w:p w14:paraId="30B05EDF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>IncludeOptional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mods-enabled/*.conf</w:t>
      </w:r>
    </w:p>
    <w:p w14:paraId="793452B8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>Include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ports.conf</w:t>
      </w:r>
    </w:p>
    <w:p w14:paraId="67566882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>IncludeOptional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sites-enabled/*.conf</w:t>
      </w:r>
    </w:p>
    <w:p w14:paraId="78F4333E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 xml:space="preserve">Restart Apache2 and verify its functionality. Attach screenshots.  </w:t>
      </w:r>
    </w:p>
    <w:p w14:paraId="4B5EC091" w14:textId="77777777" w:rsidR="00A9792D" w:rsidRDefault="00000000">
      <w:pPr>
        <w:pStyle w:val="Textbody"/>
        <w:spacing w:after="113" w:line="276" w:lineRule="auto"/>
      </w:pPr>
      <w:r>
        <w:rPr>
          <w:noProof/>
        </w:rPr>
        <w:drawing>
          <wp:inline distT="0" distB="0" distL="0" distR="0" wp14:anchorId="328176A3" wp14:editId="2BB119AB">
            <wp:extent cx="5591171" cy="1990721"/>
            <wp:effectExtent l="0" t="0" r="0" b="0"/>
            <wp:docPr id="729094643" name="Imagen 1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1" cy="19907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D0E5C03" w14:textId="56B367E5" w:rsidR="00A9792D" w:rsidRDefault="00984285">
      <w:pPr>
        <w:pStyle w:val="Textbody"/>
        <w:spacing w:after="113" w:line="276" w:lineRule="auto"/>
      </w:pPr>
      <w:r>
        <w:rPr>
          <w:noProof/>
        </w:rPr>
        <w:drawing>
          <wp:inline distT="0" distB="0" distL="0" distR="0" wp14:anchorId="3BA5B1E8" wp14:editId="35C53188">
            <wp:extent cx="6120130" cy="2446020"/>
            <wp:effectExtent l="0" t="0" r="0" b="0"/>
            <wp:docPr id="143149799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97991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90B0" w14:textId="77777777" w:rsidR="00A9792D" w:rsidRDefault="00A9792D">
      <w:pPr>
        <w:pStyle w:val="Textbody"/>
        <w:spacing w:after="113" w:line="276" w:lineRule="auto"/>
        <w:rPr>
          <w:rFonts w:ascii="Liberation Sans" w:hAnsi="Liberation Sans"/>
        </w:rPr>
      </w:pPr>
    </w:p>
    <w:p w14:paraId="6077B994" w14:textId="77777777" w:rsidR="00A9792D" w:rsidRDefault="00000000">
      <w:pPr>
        <w:suppressAutoHyphens w:val="0"/>
      </w:pPr>
      <w:r>
        <w:rPr>
          <w:noProof/>
        </w:rPr>
        <w:lastRenderedPageBreak/>
        <w:drawing>
          <wp:inline distT="0" distB="0" distL="0" distR="0" wp14:anchorId="52D0460D" wp14:editId="1B1C510B">
            <wp:extent cx="6120134" cy="1690368"/>
            <wp:effectExtent l="0" t="0" r="0" b="5082"/>
            <wp:docPr id="1616153187" name="Imagen 1" descr="Interfaz de usuario gráfica, Texto, Aplicación, Correo electrón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16903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C175687" w14:textId="77777777" w:rsidR="00A9792D" w:rsidRDefault="00000000">
      <w:pPr>
        <w:pStyle w:val="Textbody"/>
        <w:pageBreakBefore/>
        <w:spacing w:after="113" w:line="276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lastRenderedPageBreak/>
        <w:t>Step 5: Change the Server's Access Name</w:t>
      </w:r>
    </w:p>
    <w:p w14:paraId="565F6B3C" w14:textId="77777777" w:rsidR="00A9792D" w:rsidRDefault="00000000">
      <w:pPr>
        <w:pStyle w:val="Textbody"/>
        <w:spacing w:after="113" w:line="276" w:lineRule="auto"/>
      </w:pPr>
      <w:r>
        <w:rPr>
          <w:rFonts w:ascii="Liberation Sans" w:hAnsi="Liberation Sans"/>
        </w:rPr>
        <w:t xml:space="preserve">Change the access name of the server to </w:t>
      </w:r>
      <w:r>
        <w:rPr>
          <w:rFonts w:ascii="Liberation Mono" w:hAnsi="Liberation Mono"/>
          <w:shd w:val="clear" w:color="auto" w:fill="FBF1C7"/>
        </w:rPr>
        <w:t>www.eihsa.es</w:t>
      </w:r>
      <w:r>
        <w:rPr>
          <w:rFonts w:ascii="Liberation Sans" w:hAnsi="Liberation Sans"/>
        </w:rPr>
        <w:t xml:space="preserve"> using either DNS configuration or by editing the </w:t>
      </w:r>
      <w:r>
        <w:rPr>
          <w:rFonts w:ascii="Liberation Mono" w:hAnsi="Liberation Mono"/>
          <w:shd w:val="clear" w:color="auto" w:fill="FBF1C7"/>
        </w:rPr>
        <w:t>/etc/hosts</w:t>
      </w:r>
      <w:r>
        <w:rPr>
          <w:rFonts w:ascii="Liberation Sans" w:hAnsi="Liberation Sans"/>
        </w:rPr>
        <w:t xml:space="preserve"> file. Test that the server responds to the new name. Attach screenshots.</w:t>
      </w:r>
    </w:p>
    <w:p w14:paraId="25A1AFBF" w14:textId="77777777" w:rsidR="00A9792D" w:rsidRDefault="00000000">
      <w:pPr>
        <w:pStyle w:val="Textbody"/>
        <w:spacing w:after="113" w:line="276" w:lineRule="auto"/>
      </w:pPr>
      <w:r>
        <w:rPr>
          <w:noProof/>
        </w:rPr>
        <w:drawing>
          <wp:inline distT="0" distB="0" distL="0" distR="0" wp14:anchorId="285DD130" wp14:editId="322EEF23">
            <wp:extent cx="6120134" cy="2004693"/>
            <wp:effectExtent l="0" t="0" r="0" b="0"/>
            <wp:docPr id="1066763198" name="Imagen 1" descr="Interfaz de usuario gráfica, Texto, Aplicación, Correo electrón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200469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6DFE8C9" w14:textId="77777777" w:rsidR="00A9792D" w:rsidRDefault="00A9792D">
      <w:pPr>
        <w:pageBreakBefore/>
        <w:suppressAutoHyphens w:val="0"/>
        <w:rPr>
          <w:rFonts w:ascii="Liberation Sans" w:hAnsi="Liberation Sans"/>
        </w:rPr>
      </w:pPr>
    </w:p>
    <w:p w14:paraId="16F23BEB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Step 6: Enable User Web Spaces</w:t>
      </w:r>
    </w:p>
    <w:p w14:paraId="65F15221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Enable Apache’s module that allows users to host their web pages in personal directories:</w:t>
      </w:r>
    </w:p>
    <w:p w14:paraId="75E898D2" w14:textId="77777777" w:rsidR="00A9792D" w:rsidRDefault="00000000">
      <w:pPr>
        <w:pStyle w:val="Textbody"/>
        <w:numPr>
          <w:ilvl w:val="0"/>
          <w:numId w:val="3"/>
        </w:numPr>
        <w:spacing w:after="113" w:line="276" w:lineRule="auto"/>
      </w:pPr>
      <w:r>
        <w:rPr>
          <w:rFonts w:ascii="Liberation Sans" w:hAnsi="Liberation Sans"/>
        </w:rPr>
        <w:t xml:space="preserve">Run: </w:t>
      </w:r>
      <w:r>
        <w:rPr>
          <w:rFonts w:ascii="Liberation Mono" w:hAnsi="Liberation Mono"/>
          <w:shd w:val="clear" w:color="auto" w:fill="FBF1C7"/>
        </w:rPr>
        <w:t>$ sudo a2enmod userdir</w:t>
      </w:r>
    </w:p>
    <w:p w14:paraId="773BB283" w14:textId="690A0851" w:rsidR="00A9792D" w:rsidRDefault="00A9792D">
      <w:pPr>
        <w:pStyle w:val="Textbody"/>
        <w:spacing w:after="113" w:line="276" w:lineRule="auto"/>
        <w:ind w:left="360"/>
      </w:pPr>
    </w:p>
    <w:p w14:paraId="483C401A" w14:textId="0D4ACE0F" w:rsidR="00A9792D" w:rsidRDefault="00984285">
      <w:pPr>
        <w:pStyle w:val="Textbody"/>
        <w:spacing w:after="113" w:line="276" w:lineRule="auto"/>
        <w:ind w:left="360"/>
      </w:pPr>
      <w:r>
        <w:rPr>
          <w:noProof/>
        </w:rPr>
        <w:drawing>
          <wp:inline distT="0" distB="0" distL="0" distR="0" wp14:anchorId="09CFD930" wp14:editId="0DB564D0">
            <wp:extent cx="3543300" cy="762000"/>
            <wp:effectExtent l="0" t="0" r="0" b="0"/>
            <wp:docPr id="9829297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2977" name="Imagen 1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10AB" w14:textId="77777777" w:rsidR="00A9792D" w:rsidRDefault="00000000">
      <w:pPr>
        <w:pStyle w:val="Textbody"/>
        <w:numPr>
          <w:ilvl w:val="0"/>
          <w:numId w:val="3"/>
        </w:numPr>
        <w:spacing w:after="113" w:line="276" w:lineRule="auto"/>
      </w:pPr>
      <w:r>
        <w:rPr>
          <w:rFonts w:ascii="Liberation Sans" w:hAnsi="Liberation Sans"/>
        </w:rPr>
        <w:t xml:space="preserve">Each user can create a </w:t>
      </w:r>
      <w:r>
        <w:rPr>
          <w:rFonts w:ascii="Liberation Mono" w:hAnsi="Liberation Mono"/>
          <w:shd w:val="clear" w:color="auto" w:fill="FBF1C7"/>
        </w:rPr>
        <w:t>public_html</w:t>
      </w:r>
      <w:r>
        <w:rPr>
          <w:rFonts w:ascii="Liberation Sans" w:hAnsi="Liberation Sans"/>
        </w:rPr>
        <w:t xml:space="preserve"> folder in their home directory (e.g., </w:t>
      </w:r>
      <w:r>
        <w:rPr>
          <w:rFonts w:ascii="Liberation Mono" w:hAnsi="Liberation Mono"/>
          <w:shd w:val="clear" w:color="auto" w:fill="FBF1C7"/>
        </w:rPr>
        <w:t>/home/username/public_html</w:t>
      </w:r>
      <w:r>
        <w:rPr>
          <w:rFonts w:ascii="Liberation Sans" w:hAnsi="Liberation Sans"/>
        </w:rPr>
        <w:t>).</w:t>
      </w:r>
    </w:p>
    <w:p w14:paraId="61B04730" w14:textId="6E944CC3" w:rsidR="00A9792D" w:rsidRDefault="00984285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noProof/>
        </w:rPr>
        <w:drawing>
          <wp:inline distT="0" distB="0" distL="0" distR="0" wp14:anchorId="4A51D20B" wp14:editId="464BF4EC">
            <wp:extent cx="6120130" cy="1985010"/>
            <wp:effectExtent l="0" t="0" r="0" b="0"/>
            <wp:docPr id="7213090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09062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D8D3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Set appropriate permissions:</w:t>
      </w:r>
    </w:p>
    <w:p w14:paraId="3C35EF11" w14:textId="77777777" w:rsidR="00A9792D" w:rsidRDefault="00000000">
      <w:pPr>
        <w:pStyle w:val="Textbody"/>
        <w:numPr>
          <w:ilvl w:val="0"/>
          <w:numId w:val="4"/>
        </w:numPr>
        <w:spacing w:after="113" w:line="276" w:lineRule="auto"/>
      </w:pPr>
      <w:r>
        <w:rPr>
          <w:rFonts w:ascii="Liberation Sans" w:hAnsi="Liberation Sans"/>
        </w:rPr>
        <w:t xml:space="preserve">Directory: </w:t>
      </w:r>
      <w:r>
        <w:rPr>
          <w:rFonts w:ascii="Liberation Mono" w:hAnsi="Liberation Mono"/>
          <w:shd w:val="clear" w:color="auto" w:fill="FBF1C7"/>
        </w:rPr>
        <w:t>chmod 755</w:t>
      </w:r>
    </w:p>
    <w:p w14:paraId="7C2145E6" w14:textId="77777777" w:rsidR="00A9792D" w:rsidRDefault="00000000">
      <w:pPr>
        <w:pStyle w:val="Textbody"/>
        <w:numPr>
          <w:ilvl w:val="0"/>
          <w:numId w:val="4"/>
        </w:numPr>
        <w:spacing w:after="113" w:line="276" w:lineRule="auto"/>
      </w:pPr>
      <w:r>
        <w:rPr>
          <w:rFonts w:ascii="Liberation Sans" w:hAnsi="Liberation Sans"/>
        </w:rPr>
        <w:t xml:space="preserve">Files: </w:t>
      </w:r>
      <w:r>
        <w:rPr>
          <w:rFonts w:ascii="Liberation Mono" w:hAnsi="Liberation Mono"/>
        </w:rPr>
        <w:t>chmod 644</w:t>
      </w:r>
    </w:p>
    <w:p w14:paraId="238389E2" w14:textId="77777777" w:rsidR="00A9792D" w:rsidRDefault="00A9792D">
      <w:pPr>
        <w:pStyle w:val="Textbody"/>
        <w:spacing w:after="113" w:line="276" w:lineRule="auto"/>
        <w:rPr>
          <w:rFonts w:ascii="Liberation Sans" w:hAnsi="Liberation Sans"/>
        </w:rPr>
      </w:pPr>
    </w:p>
    <w:p w14:paraId="084D6A5D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 xml:space="preserve">Users can access their pages via URLs like </w:t>
      </w:r>
      <w:r>
        <w:rPr>
          <w:rFonts w:ascii="Liberation Mono" w:hAnsi="Liberation Mono"/>
          <w:shd w:val="clear" w:color="auto" w:fill="FBF1C7"/>
        </w:rPr>
        <w:t>http://server_address/~username</w:t>
      </w:r>
      <w:r>
        <w:rPr>
          <w:rFonts w:ascii="Liberation Sans" w:hAnsi="Liberation Sans"/>
        </w:rPr>
        <w:t>. Restart Apache2 and test. Attach screenshots.</w:t>
      </w:r>
    </w:p>
    <w:p w14:paraId="727DE041" w14:textId="33EF9D48" w:rsidR="00984285" w:rsidRDefault="00984285">
      <w:pPr>
        <w:pStyle w:val="Textbody"/>
        <w:spacing w:after="113" w:line="276" w:lineRule="auto"/>
      </w:pPr>
      <w:r>
        <w:rPr>
          <w:noProof/>
        </w:rPr>
        <w:drawing>
          <wp:inline distT="0" distB="0" distL="0" distR="0" wp14:anchorId="0A71A342" wp14:editId="328F7DBD">
            <wp:extent cx="5648325" cy="2019300"/>
            <wp:effectExtent l="0" t="0" r="9525" b="0"/>
            <wp:docPr id="155980154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01544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1B4C" w14:textId="77777777" w:rsidR="00A9792D" w:rsidRDefault="00A9792D">
      <w:pPr>
        <w:pageBreakBefore/>
        <w:suppressAutoHyphens w:val="0"/>
        <w:rPr>
          <w:rFonts w:ascii="Liberation Sans" w:hAnsi="Liberation Sans"/>
        </w:rPr>
      </w:pPr>
    </w:p>
    <w:p w14:paraId="2881FE37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Step 7: Define Virtual Hosts by Name</w:t>
      </w:r>
    </w:p>
    <w:p w14:paraId="1E024206" w14:textId="77777777" w:rsidR="00A9792D" w:rsidRDefault="00000000">
      <w:pPr>
        <w:pStyle w:val="Textbody"/>
        <w:numPr>
          <w:ilvl w:val="0"/>
          <w:numId w:val="5"/>
        </w:numPr>
        <w:spacing w:after="113" w:line="276" w:lineRule="auto"/>
      </w:pPr>
      <w:r>
        <w:rPr>
          <w:rFonts w:ascii="Liberation Sans" w:hAnsi="Liberation Sans"/>
        </w:rPr>
        <w:t xml:space="preserve">Create a new configuration file in </w:t>
      </w:r>
      <w:r>
        <w:rPr>
          <w:rFonts w:ascii="Liberation Mono" w:hAnsi="Liberation Mono"/>
          <w:shd w:val="clear" w:color="auto" w:fill="FBF1C7"/>
        </w:rPr>
        <w:t>/etc/apache2/sites-available/</w:t>
      </w:r>
      <w:r>
        <w:rPr>
          <w:rFonts w:ascii="Liberation Sans" w:hAnsi="Liberation Sans"/>
        </w:rPr>
        <w:t xml:space="preserve"> for the new host.</w:t>
      </w:r>
    </w:p>
    <w:p w14:paraId="57ABA2F1" w14:textId="240832DE" w:rsidR="00A9792D" w:rsidRDefault="00984285">
      <w:pPr>
        <w:pStyle w:val="Textbody"/>
        <w:spacing w:after="113" w:line="276" w:lineRule="auto"/>
        <w:ind w:left="720"/>
      </w:pPr>
      <w:r>
        <w:rPr>
          <w:noProof/>
        </w:rPr>
        <w:drawing>
          <wp:inline distT="0" distB="0" distL="0" distR="0" wp14:anchorId="699427D1" wp14:editId="2FBEEA63">
            <wp:extent cx="4133850" cy="628650"/>
            <wp:effectExtent l="0" t="0" r="0" b="0"/>
            <wp:docPr id="100740924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09246" name="Imagen 1" descr="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E57A" w14:textId="55C1174E" w:rsidR="00A9792D" w:rsidRDefault="00000000" w:rsidP="00984285">
      <w:pPr>
        <w:pStyle w:val="Textbody"/>
        <w:numPr>
          <w:ilvl w:val="0"/>
          <w:numId w:val="7"/>
        </w:numPr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Set up the directory and create a web page for the host.</w:t>
      </w:r>
    </w:p>
    <w:p w14:paraId="4C2A4752" w14:textId="482E98F8" w:rsidR="00A9792D" w:rsidRDefault="00984285">
      <w:pPr>
        <w:pStyle w:val="Textbody"/>
        <w:spacing w:after="113" w:line="276" w:lineRule="auto"/>
        <w:ind w:left="720"/>
      </w:pPr>
      <w:r>
        <w:rPr>
          <w:noProof/>
        </w:rPr>
        <w:drawing>
          <wp:inline distT="0" distB="0" distL="0" distR="0" wp14:anchorId="3EAF4C58" wp14:editId="6610952C">
            <wp:extent cx="6029325" cy="5695950"/>
            <wp:effectExtent l="0" t="0" r="9525" b="0"/>
            <wp:docPr id="1621755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5546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F201" w14:textId="77777777" w:rsidR="00A9792D" w:rsidRDefault="00A9792D">
      <w:pPr>
        <w:pageBreakBefore/>
        <w:suppressAutoHyphens w:val="0"/>
        <w:rPr>
          <w:rFonts w:ascii="Liberation Sans" w:hAnsi="Liberation Sans"/>
        </w:rPr>
      </w:pPr>
    </w:p>
    <w:p w14:paraId="2B96C258" w14:textId="77777777" w:rsidR="00A9792D" w:rsidRDefault="00A9792D">
      <w:pPr>
        <w:pStyle w:val="Textbody"/>
        <w:spacing w:after="113" w:line="276" w:lineRule="auto"/>
        <w:ind w:left="720"/>
        <w:rPr>
          <w:rFonts w:ascii="Liberation Sans" w:hAnsi="Liberation Sans"/>
        </w:rPr>
      </w:pPr>
    </w:p>
    <w:p w14:paraId="51AA635D" w14:textId="77777777" w:rsidR="00A9792D" w:rsidRDefault="00000000">
      <w:pPr>
        <w:pStyle w:val="Textbody"/>
        <w:numPr>
          <w:ilvl w:val="0"/>
          <w:numId w:val="5"/>
        </w:numPr>
        <w:spacing w:after="113" w:line="276" w:lineRule="auto"/>
      </w:pPr>
      <w:r>
        <w:rPr>
          <w:rFonts w:ascii="Liberation Sans" w:hAnsi="Liberation Sans"/>
        </w:rPr>
        <w:t xml:space="preserve">Enable the site using </w:t>
      </w:r>
      <w:r>
        <w:rPr>
          <w:rFonts w:ascii="Liberation Mono" w:hAnsi="Liberation Mono"/>
          <w:shd w:val="clear" w:color="auto" w:fill="FBF1C7"/>
        </w:rPr>
        <w:t>sudo a2ensite</w:t>
      </w:r>
      <w:r>
        <w:rPr>
          <w:rFonts w:ascii="Liberation Sans" w:hAnsi="Liberation Sans"/>
        </w:rPr>
        <w:t>.</w:t>
      </w:r>
    </w:p>
    <w:p w14:paraId="10B2C5DF" w14:textId="756F041D" w:rsidR="00A9792D" w:rsidRDefault="00984285">
      <w:pPr>
        <w:pStyle w:val="Textbody"/>
        <w:spacing w:after="113" w:line="276" w:lineRule="auto"/>
        <w:ind w:left="720"/>
      </w:pPr>
      <w:r>
        <w:rPr>
          <w:noProof/>
        </w:rPr>
        <w:drawing>
          <wp:inline distT="0" distB="0" distL="0" distR="0" wp14:anchorId="3EFDD5E1" wp14:editId="799D0FBF">
            <wp:extent cx="4886325" cy="1152525"/>
            <wp:effectExtent l="0" t="0" r="9525" b="9525"/>
            <wp:docPr id="1239871898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71898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C2BF" w14:textId="77777777" w:rsidR="00A9792D" w:rsidRDefault="00000000">
      <w:pPr>
        <w:pStyle w:val="Textbody"/>
        <w:numPr>
          <w:ilvl w:val="0"/>
          <w:numId w:val="5"/>
        </w:numPr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Restart Apache2 and verify functionality. Attach screenshots.</w:t>
      </w:r>
    </w:p>
    <w:p w14:paraId="6904DED8" w14:textId="77777777" w:rsidR="00A9792D" w:rsidRDefault="00000000">
      <w:pPr>
        <w:pStyle w:val="Textbody"/>
        <w:spacing w:after="113" w:line="276" w:lineRule="auto"/>
        <w:ind w:left="709"/>
      </w:pPr>
      <w:r>
        <w:rPr>
          <w:noProof/>
        </w:rPr>
        <w:drawing>
          <wp:inline distT="0" distB="0" distL="0" distR="0" wp14:anchorId="4B87800E" wp14:editId="28488103">
            <wp:extent cx="3914775" cy="247646"/>
            <wp:effectExtent l="0" t="0" r="9525" b="4"/>
            <wp:docPr id="1872057877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7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AE5ECEA" w14:textId="77777777" w:rsidR="00A9792D" w:rsidRDefault="00000000">
      <w:pPr>
        <w:pStyle w:val="Textbody"/>
        <w:spacing w:after="113" w:line="276" w:lineRule="auto"/>
        <w:ind w:left="709"/>
      </w:pPr>
      <w:r>
        <w:rPr>
          <w:noProof/>
        </w:rPr>
        <w:drawing>
          <wp:inline distT="0" distB="0" distL="0" distR="0" wp14:anchorId="008A2776" wp14:editId="4F188566">
            <wp:extent cx="6120134" cy="1541148"/>
            <wp:effectExtent l="0" t="0" r="0" b="1902"/>
            <wp:docPr id="1179105580" name="Imagen 1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15411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1BED527" w14:textId="77777777" w:rsidR="00A9792D" w:rsidRDefault="00A9792D">
      <w:pPr>
        <w:pageBreakBefore/>
        <w:suppressAutoHyphens w:val="0"/>
        <w:rPr>
          <w:rFonts w:ascii="Liberation Sans" w:hAnsi="Liberation Sans"/>
          <w:b/>
          <w:bCs/>
        </w:rPr>
      </w:pPr>
    </w:p>
    <w:p w14:paraId="710414A7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Step 8: Define Virtual Hosts by IP</w:t>
      </w:r>
    </w:p>
    <w:p w14:paraId="4499428E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Configure a virtual host accessible via IP address. Test and attach screenshots.</w:t>
      </w:r>
    </w:p>
    <w:p w14:paraId="064955D2" w14:textId="68DB924B" w:rsidR="00CB5909" w:rsidRDefault="00CA7FCC">
      <w:pPr>
        <w:pStyle w:val="Textbody"/>
        <w:spacing w:after="113" w:line="276" w:lineRule="auto"/>
        <w:rPr>
          <w:rFonts w:ascii="Liberation Sans" w:hAnsi="Liberation Sans"/>
        </w:rPr>
      </w:pPr>
      <w:r w:rsidRPr="00CA7FCC">
        <w:rPr>
          <w:rFonts w:ascii="Liberation Sans" w:hAnsi="Liberation Sans"/>
          <w:noProof/>
        </w:rPr>
        <w:drawing>
          <wp:inline distT="0" distB="0" distL="0" distR="0" wp14:anchorId="4A882B20" wp14:editId="334AB818">
            <wp:extent cx="6120130" cy="5357495"/>
            <wp:effectExtent l="0" t="0" r="0" b="0"/>
            <wp:docPr id="5629623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62375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06D8" w14:textId="600BEF93" w:rsidR="00A9792D" w:rsidRDefault="00CB5909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noProof/>
        </w:rPr>
        <w:drawing>
          <wp:inline distT="0" distB="0" distL="0" distR="0" wp14:anchorId="44F2C1F4" wp14:editId="44CE4CB9">
            <wp:extent cx="6120130" cy="1474470"/>
            <wp:effectExtent l="0" t="0" r="0" b="0"/>
            <wp:docPr id="37658239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8239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B004" w14:textId="68567379" w:rsidR="00CB5909" w:rsidRDefault="00CB5909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277C36E1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lastRenderedPageBreak/>
        <w:t>Step 9: Define Virtual Hosts by IP and Port</w:t>
      </w:r>
    </w:p>
    <w:p w14:paraId="6352283C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Set up a virtual host accessible via a specific IP and port. Test and attach screenshots.</w:t>
      </w:r>
    </w:p>
    <w:p w14:paraId="61DE5F1C" w14:textId="223C3070" w:rsidR="00A9792D" w:rsidRDefault="00CA7FCC">
      <w:pPr>
        <w:pStyle w:val="Textbody"/>
        <w:spacing w:after="113" w:line="276" w:lineRule="auto"/>
        <w:rPr>
          <w:rFonts w:ascii="Liberation Sans" w:hAnsi="Liberation Sans"/>
        </w:rPr>
      </w:pPr>
      <w:r w:rsidRPr="00CA7FCC">
        <w:rPr>
          <w:rFonts w:ascii="Liberation Sans" w:hAnsi="Liberation Sans"/>
          <w:noProof/>
        </w:rPr>
        <w:drawing>
          <wp:inline distT="0" distB="0" distL="0" distR="0" wp14:anchorId="7A1AFCDE" wp14:editId="45E49BB2">
            <wp:extent cx="4616824" cy="2319564"/>
            <wp:effectExtent l="0" t="0" r="0" b="5080"/>
            <wp:docPr id="10250948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94830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8269" cy="232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E808" w14:textId="277B5353" w:rsidR="00CA7FCC" w:rsidRDefault="00CA7FCC">
      <w:pPr>
        <w:pStyle w:val="Textbody"/>
        <w:spacing w:after="113" w:line="276" w:lineRule="auto"/>
        <w:rPr>
          <w:rFonts w:ascii="Liberation Sans" w:hAnsi="Liberation Sans"/>
        </w:rPr>
      </w:pPr>
      <w:r w:rsidRPr="00CA7FCC">
        <w:rPr>
          <w:rFonts w:ascii="Liberation Sans" w:hAnsi="Liberation Sans"/>
          <w:noProof/>
        </w:rPr>
        <w:drawing>
          <wp:inline distT="0" distB="0" distL="0" distR="0" wp14:anchorId="41385A23" wp14:editId="032A445F">
            <wp:extent cx="4634753" cy="3468611"/>
            <wp:effectExtent l="0" t="0" r="0" b="0"/>
            <wp:docPr id="13546092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09211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9254" cy="347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7854" w14:textId="76B7DCBF" w:rsidR="00CA7FCC" w:rsidRDefault="00CA7FCC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069C8899" w14:textId="7D208E85" w:rsidR="00CA7FCC" w:rsidRDefault="00CA7FCC">
      <w:pPr>
        <w:suppressAutoHyphens w:val="0"/>
        <w:rPr>
          <w:rFonts w:ascii="Liberation Sans" w:hAnsi="Liberation Sans"/>
        </w:rPr>
      </w:pPr>
      <w:r w:rsidRPr="00CA7FCC">
        <w:rPr>
          <w:rFonts w:ascii="Liberation Sans" w:hAnsi="Liberation Sans"/>
          <w:noProof/>
        </w:rPr>
        <w:lastRenderedPageBreak/>
        <w:drawing>
          <wp:inline distT="0" distB="0" distL="0" distR="0" wp14:anchorId="7CEE6519" wp14:editId="24716DFB">
            <wp:extent cx="6120130" cy="1803400"/>
            <wp:effectExtent l="0" t="0" r="0" b="6350"/>
            <wp:docPr id="184820631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06311" name="Imagen 1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7861" w14:textId="77777777" w:rsidR="00CA7FCC" w:rsidRDefault="00CA7FCC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2AF3A2CB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lastRenderedPageBreak/>
        <w:t>Step 10: Basic HTTP Authentication and Protected Directories</w:t>
      </w:r>
    </w:p>
    <w:p w14:paraId="5FB9159E" w14:textId="77777777" w:rsidR="00A9792D" w:rsidRDefault="00000000">
      <w:pPr>
        <w:pStyle w:val="Textbody"/>
        <w:spacing w:after="113" w:line="276" w:lineRule="auto"/>
      </w:pPr>
      <w:r>
        <w:rPr>
          <w:rFonts w:ascii="Liberation Sans" w:hAnsi="Liberation Sans"/>
        </w:rPr>
        <w:t xml:space="preserve">Add authentication to a directory on the virtual server using </w:t>
      </w:r>
      <w:r>
        <w:rPr>
          <w:rFonts w:ascii="Liberation Mono" w:hAnsi="Liberation Mono"/>
          <w:shd w:val="clear" w:color="auto" w:fill="FBF1C7"/>
        </w:rPr>
        <w:t>mod_auth_basic</w:t>
      </w:r>
      <w:r>
        <w:rPr>
          <w:rFonts w:ascii="Liberation Sans" w:hAnsi="Liberation Sans"/>
        </w:rPr>
        <w:t>.</w:t>
      </w:r>
    </w:p>
    <w:p w14:paraId="5A7F405D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Steps to Implement:</w:t>
      </w:r>
    </w:p>
    <w:p w14:paraId="5ED51430" w14:textId="77777777" w:rsidR="00A9792D" w:rsidRDefault="00000000">
      <w:pPr>
        <w:pStyle w:val="Textbody"/>
        <w:numPr>
          <w:ilvl w:val="0"/>
          <w:numId w:val="6"/>
        </w:numPr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Create a User</w:t>
      </w:r>
    </w:p>
    <w:p w14:paraId="2F745E90" w14:textId="77777777" w:rsidR="00A9792D" w:rsidRDefault="00000000">
      <w:pPr>
        <w:pStyle w:val="Textbody"/>
        <w:spacing w:after="113" w:line="276" w:lineRule="auto"/>
      </w:pPr>
      <w:r>
        <w:rPr>
          <w:rFonts w:ascii="Liberation Sans" w:hAnsi="Liberation Sans"/>
        </w:rPr>
        <w:t xml:space="preserve">Use the </w:t>
      </w:r>
      <w:r>
        <w:rPr>
          <w:rFonts w:ascii="Liberation Mono" w:hAnsi="Liberation Mono"/>
          <w:shd w:val="clear" w:color="auto" w:fill="FBF1C7"/>
        </w:rPr>
        <w:t>htpasswd</w:t>
      </w:r>
      <w:r>
        <w:rPr>
          <w:rFonts w:ascii="Liberation Sans" w:hAnsi="Liberation Sans"/>
        </w:rPr>
        <w:t xml:space="preserve"> command to create a </w:t>
      </w:r>
      <w:r>
        <w:rPr>
          <w:rFonts w:ascii="Liberation Mono" w:hAnsi="Liberation Mono"/>
          <w:shd w:val="clear" w:color="auto" w:fill="FBF1C7"/>
        </w:rPr>
        <w:t>.htpasswd</w:t>
      </w:r>
      <w:r>
        <w:rPr>
          <w:rFonts w:ascii="Liberation Sans" w:hAnsi="Liberation Sans"/>
        </w:rPr>
        <w:t xml:space="preserve"> file:</w:t>
      </w:r>
    </w:p>
    <w:p w14:paraId="1E5C8E16" w14:textId="77777777" w:rsidR="00A9792D" w:rsidRDefault="00000000">
      <w:pPr>
        <w:pStyle w:val="Textbody"/>
        <w:spacing w:after="0" w:line="240" w:lineRule="auto"/>
        <w:rPr>
          <w:rFonts w:ascii="Liberation Mono" w:hAnsi="Liberation Mono"/>
          <w:shd w:val="clear" w:color="auto" w:fill="FBF1C7"/>
        </w:rPr>
      </w:pPr>
      <w:r>
        <w:rPr>
          <w:rFonts w:ascii="Liberation Mono" w:hAnsi="Liberation Mono"/>
          <w:shd w:val="clear" w:color="auto" w:fill="FBF1C7"/>
        </w:rPr>
        <w:t>sudo su</w:t>
      </w:r>
    </w:p>
    <w:p w14:paraId="5FC39850" w14:textId="77777777" w:rsidR="00A9792D" w:rsidRDefault="00000000">
      <w:pPr>
        <w:pStyle w:val="Textbody"/>
        <w:spacing w:after="0" w:line="240" w:lineRule="auto"/>
        <w:rPr>
          <w:rFonts w:ascii="Liberation Mono" w:hAnsi="Liberation Mono"/>
          <w:shd w:val="clear" w:color="auto" w:fill="FBF1C7"/>
        </w:rPr>
      </w:pPr>
      <w:r>
        <w:rPr>
          <w:rFonts w:ascii="Liberation Mono" w:hAnsi="Liberation Mono"/>
          <w:shd w:val="clear" w:color="auto" w:fill="FBF1C7"/>
        </w:rPr>
        <w:t>htpasswd -c /etc/apache2/passwd/.htpasswd username</w:t>
      </w:r>
    </w:p>
    <w:p w14:paraId="6A1C6B0B" w14:textId="76CF077D" w:rsidR="004D68CE" w:rsidRDefault="004D68CE">
      <w:pPr>
        <w:pStyle w:val="Textbody"/>
        <w:spacing w:after="0" w:line="240" w:lineRule="auto"/>
        <w:rPr>
          <w:rFonts w:ascii="Liberation Mono" w:hAnsi="Liberation Mono"/>
          <w:shd w:val="clear" w:color="auto" w:fill="FBF1C7"/>
        </w:rPr>
      </w:pPr>
      <w:r w:rsidRPr="004D68CE">
        <w:rPr>
          <w:rFonts w:ascii="Liberation Mono" w:hAnsi="Liberation Mono"/>
          <w:noProof/>
          <w:shd w:val="clear" w:color="auto" w:fill="FBF1C7"/>
        </w:rPr>
        <w:drawing>
          <wp:inline distT="0" distB="0" distL="0" distR="0" wp14:anchorId="7F5F50A6" wp14:editId="0CF80C6D">
            <wp:extent cx="6120130" cy="1160145"/>
            <wp:effectExtent l="0" t="0" r="0" b="1905"/>
            <wp:docPr id="14143012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01224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2959" w14:textId="77777777" w:rsidR="00A9792D" w:rsidRDefault="00000000">
      <w:pPr>
        <w:pStyle w:val="Textbody"/>
        <w:spacing w:before="113" w:after="0" w:line="276" w:lineRule="auto"/>
      </w:pPr>
      <w:r>
        <w:rPr>
          <w:rFonts w:ascii="Liberation Sans" w:hAnsi="Liberation Sans"/>
        </w:rPr>
        <w:t xml:space="preserve">Set permissions on </w:t>
      </w:r>
      <w:r>
        <w:rPr>
          <w:rFonts w:ascii="Liberation Mono" w:hAnsi="Liberation Mono"/>
          <w:shd w:val="clear" w:color="auto" w:fill="FBF1C7"/>
        </w:rPr>
        <w:t>.htpasswd</w:t>
      </w:r>
      <w:r>
        <w:rPr>
          <w:rFonts w:ascii="Liberation Sans" w:hAnsi="Liberation Sans"/>
        </w:rPr>
        <w:t xml:space="preserve"> to </w:t>
      </w:r>
      <w:r>
        <w:rPr>
          <w:rFonts w:ascii="Liberation Mono" w:hAnsi="Liberation Mono"/>
          <w:shd w:val="clear" w:color="auto" w:fill="FBF1C7"/>
        </w:rPr>
        <w:t>chmod 644</w:t>
      </w:r>
      <w:r>
        <w:rPr>
          <w:rFonts w:ascii="Liberation Sans" w:hAnsi="Liberation Sans"/>
        </w:rPr>
        <w:t>.</w:t>
      </w:r>
    </w:p>
    <w:p w14:paraId="26BA37F1" w14:textId="77777777" w:rsidR="00A9792D" w:rsidRDefault="00000000">
      <w:pPr>
        <w:pStyle w:val="Textbody"/>
        <w:numPr>
          <w:ilvl w:val="0"/>
          <w:numId w:val="6"/>
        </w:numPr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Restrict Access to a Private Directory</w:t>
      </w:r>
    </w:p>
    <w:p w14:paraId="5100CEB9" w14:textId="77777777" w:rsidR="00A9792D" w:rsidRDefault="00000000">
      <w:pPr>
        <w:pStyle w:val="Textbody"/>
        <w:spacing w:after="113" w:line="276" w:lineRule="auto"/>
      </w:pPr>
      <w:r>
        <w:rPr>
          <w:rFonts w:ascii="Liberation Sans" w:hAnsi="Liberation Sans"/>
        </w:rPr>
        <w:t xml:space="preserve">Create the directory </w:t>
      </w:r>
      <w:r>
        <w:rPr>
          <w:rFonts w:ascii="Liberation Mono" w:hAnsi="Liberation Mono"/>
          <w:shd w:val="clear" w:color="auto" w:fill="FBF1C7"/>
        </w:rPr>
        <w:t>/var/www/html/virtual/private_directory</w:t>
      </w:r>
      <w:r>
        <w:rPr>
          <w:rFonts w:ascii="Liberation Sans" w:hAnsi="Liberation Sans"/>
        </w:rPr>
        <w:t xml:space="preserve"> and add an </w:t>
      </w:r>
      <w:r>
        <w:rPr>
          <w:rFonts w:ascii="Liberation Mono" w:hAnsi="Liberation Mono"/>
        </w:rPr>
        <w:t>index.html</w:t>
      </w:r>
      <w:r>
        <w:rPr>
          <w:rFonts w:ascii="Liberation Sans" w:hAnsi="Liberation Sans"/>
        </w:rPr>
        <w:t xml:space="preserve"> file. Add the following configuration to the relevant site file:</w:t>
      </w:r>
    </w:p>
    <w:p w14:paraId="27077590" w14:textId="77777777" w:rsidR="00A9792D" w:rsidRDefault="00000000">
      <w:pPr>
        <w:pStyle w:val="Standard"/>
        <w:spacing w:after="0" w:line="240" w:lineRule="auto"/>
        <w:ind w:left="709"/>
        <w:jc w:val="left"/>
      </w:pPr>
      <w:bookmarkStart w:id="3" w:name="docs-internal-guid-939243f7-7fff-4086-d8"/>
      <w:bookmarkEnd w:id="3"/>
      <w:r>
        <w:rPr>
          <w:rFonts w:ascii="Consolas, sans-serif" w:hAnsi="Consolas, sans-serif"/>
          <w:b/>
          <w:color w:val="79740E"/>
          <w:shd w:val="clear" w:color="auto" w:fill="FBF1C7"/>
        </w:rPr>
        <w:t>&lt;Directory "/var/www/html/virtual/private_directory"&gt;</w:t>
      </w:r>
    </w:p>
    <w:p w14:paraId="6435CD6F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ab/>
        <w:t>AuthType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Basic</w:t>
      </w:r>
    </w:p>
    <w:p w14:paraId="7F16F708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ab/>
        <w:t>AuthName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79740E"/>
          <w:shd w:val="clear" w:color="auto" w:fill="FBF1C7"/>
        </w:rPr>
        <w:t>"Private Directory"</w:t>
      </w:r>
    </w:p>
    <w:p w14:paraId="2F0FFAB3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ab/>
        <w:t>AuthUserFile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/etc/apache2/passwd/.htpasswd</w:t>
      </w:r>
    </w:p>
    <w:p w14:paraId="13116432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ab/>
        <w:t>Require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valid-user</w:t>
      </w:r>
    </w:p>
    <w:p w14:paraId="1D3D8A5D" w14:textId="77777777" w:rsidR="00A9792D" w:rsidRDefault="00000000">
      <w:pPr>
        <w:pStyle w:val="Standard"/>
        <w:spacing w:after="0" w:line="240" w:lineRule="auto"/>
        <w:ind w:left="709"/>
        <w:jc w:val="left"/>
        <w:rPr>
          <w:rFonts w:ascii="Consolas, sans-serif" w:hAnsi="Consolas, sans-serif"/>
          <w:b/>
          <w:color w:val="79740E"/>
          <w:shd w:val="clear" w:color="auto" w:fill="FBF1C7"/>
        </w:rPr>
      </w:pPr>
      <w:r>
        <w:rPr>
          <w:rFonts w:ascii="Consolas, sans-serif" w:hAnsi="Consolas, sans-serif"/>
          <w:b/>
          <w:color w:val="79740E"/>
          <w:shd w:val="clear" w:color="auto" w:fill="FBF1C7"/>
        </w:rPr>
        <w:t>&lt;/Directory&gt;</w:t>
      </w:r>
    </w:p>
    <w:p w14:paraId="0630AB5B" w14:textId="64218507" w:rsidR="004D68CE" w:rsidRDefault="004D68CE" w:rsidP="004D68CE">
      <w:pPr>
        <w:pStyle w:val="Standard"/>
        <w:spacing w:after="0" w:line="240" w:lineRule="auto"/>
        <w:jc w:val="left"/>
      </w:pPr>
      <w:r w:rsidRPr="004D68CE">
        <w:rPr>
          <w:noProof/>
        </w:rPr>
        <w:drawing>
          <wp:inline distT="0" distB="0" distL="0" distR="0" wp14:anchorId="74F93DD3" wp14:editId="05BC6C6E">
            <wp:extent cx="6120130" cy="462280"/>
            <wp:effectExtent l="0" t="0" r="0" b="0"/>
            <wp:docPr id="13647815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8151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6200" w14:textId="13B3A810" w:rsidR="004D68CE" w:rsidRDefault="00225A3B" w:rsidP="004D68CE">
      <w:pPr>
        <w:pStyle w:val="Standard"/>
        <w:spacing w:after="0" w:line="240" w:lineRule="auto"/>
        <w:jc w:val="left"/>
      </w:pPr>
      <w:r w:rsidRPr="00225A3B">
        <w:rPr>
          <w:noProof/>
        </w:rPr>
        <w:lastRenderedPageBreak/>
        <w:drawing>
          <wp:inline distT="0" distB="0" distL="0" distR="0" wp14:anchorId="6E4327B1" wp14:editId="11653772">
            <wp:extent cx="6001588" cy="3581900"/>
            <wp:effectExtent l="0" t="0" r="0" b="0"/>
            <wp:docPr id="15671676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67606" name="Imagen 1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A0BF" w14:textId="77777777" w:rsidR="00225A3B" w:rsidRDefault="00225A3B" w:rsidP="004D68CE">
      <w:pPr>
        <w:pStyle w:val="Standard"/>
        <w:spacing w:after="0" w:line="240" w:lineRule="auto"/>
        <w:jc w:val="left"/>
      </w:pPr>
    </w:p>
    <w:p w14:paraId="7A111746" w14:textId="77777777" w:rsidR="00225A3B" w:rsidRDefault="00225A3B" w:rsidP="004D68CE">
      <w:pPr>
        <w:pStyle w:val="Standard"/>
        <w:spacing w:after="0" w:line="240" w:lineRule="auto"/>
        <w:jc w:val="left"/>
      </w:pPr>
    </w:p>
    <w:p w14:paraId="35D4EBAE" w14:textId="77777777" w:rsidR="00DA369A" w:rsidRDefault="00DA369A">
      <w:pPr>
        <w:suppressAutoHyphens w:val="0"/>
      </w:pPr>
      <w:r w:rsidRPr="00DA369A">
        <w:rPr>
          <w:noProof/>
        </w:rPr>
        <w:drawing>
          <wp:inline distT="0" distB="0" distL="0" distR="0" wp14:anchorId="0DC90B0A" wp14:editId="4FC5D922">
            <wp:extent cx="6120130" cy="3353435"/>
            <wp:effectExtent l="0" t="0" r="0" b="0"/>
            <wp:docPr id="198316593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65931" name="Imagen 1" descr="Interfaz de usuario gráfica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7517" w14:textId="77777777" w:rsidR="00DA369A" w:rsidRDefault="00DA369A">
      <w:pPr>
        <w:suppressAutoHyphens w:val="0"/>
      </w:pPr>
    </w:p>
    <w:p w14:paraId="3287BF6A" w14:textId="77777777" w:rsidR="00DA369A" w:rsidRDefault="00DA369A">
      <w:pPr>
        <w:suppressAutoHyphens w:val="0"/>
      </w:pPr>
    </w:p>
    <w:p w14:paraId="1A221803" w14:textId="77777777" w:rsidR="00DA369A" w:rsidRDefault="00DA369A">
      <w:pPr>
        <w:suppressAutoHyphens w:val="0"/>
      </w:pPr>
    </w:p>
    <w:p w14:paraId="7D2C59C6" w14:textId="77777777" w:rsidR="00DA369A" w:rsidRDefault="00DA369A">
      <w:pPr>
        <w:suppressAutoHyphens w:val="0"/>
      </w:pPr>
    </w:p>
    <w:p w14:paraId="39346309" w14:textId="77777777" w:rsidR="00DA369A" w:rsidRDefault="00DA369A">
      <w:pPr>
        <w:suppressAutoHyphens w:val="0"/>
      </w:pPr>
    </w:p>
    <w:p w14:paraId="7B698F5B" w14:textId="77777777" w:rsidR="00DA369A" w:rsidRDefault="00DA369A">
      <w:pPr>
        <w:suppressAutoHyphens w:val="0"/>
      </w:pPr>
    </w:p>
    <w:p w14:paraId="6A5F5D0F" w14:textId="77777777" w:rsidR="00DA369A" w:rsidRDefault="00DA369A">
      <w:pPr>
        <w:suppressAutoHyphens w:val="0"/>
      </w:pPr>
    </w:p>
    <w:p w14:paraId="5CF1CE1A" w14:textId="29B57967" w:rsidR="00A9792D" w:rsidRDefault="00DA369A" w:rsidP="00DA369A">
      <w:pPr>
        <w:suppressAutoHyphens w:val="0"/>
        <w:rPr>
          <w:rFonts w:ascii="Liberation Sans" w:hAnsi="Liberation Sans"/>
        </w:rPr>
      </w:pPr>
      <w:r w:rsidRPr="00DA369A">
        <w:rPr>
          <w:noProof/>
        </w:rPr>
        <w:lastRenderedPageBreak/>
        <w:drawing>
          <wp:inline distT="0" distB="0" distL="0" distR="0" wp14:anchorId="739F2DCA" wp14:editId="1C11B6F2">
            <wp:extent cx="6120130" cy="1483995"/>
            <wp:effectExtent l="0" t="0" r="0" b="1905"/>
            <wp:docPr id="12330058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05822" name="Imagen 1" descr="Interfaz de usuario gráfica, Texto, Aplicación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ans" w:hAnsi="Liberation Sans"/>
        </w:rPr>
        <w:t>Restart Apache2 and test access via a browser.</w:t>
      </w:r>
    </w:p>
    <w:p w14:paraId="76F32828" w14:textId="69589052" w:rsidR="00DA369A" w:rsidRPr="00DA369A" w:rsidRDefault="00DA369A" w:rsidP="00DA369A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437C9DC0" w14:textId="77777777" w:rsidR="00A9792D" w:rsidRDefault="00000000">
      <w:pPr>
        <w:pStyle w:val="Textbody"/>
        <w:numPr>
          <w:ilvl w:val="0"/>
          <w:numId w:val="6"/>
        </w:numPr>
        <w:spacing w:after="113" w:line="276" w:lineRule="auto"/>
      </w:pPr>
      <w:r>
        <w:rPr>
          <w:rFonts w:ascii="Liberation Sans" w:hAnsi="Liberation Sans"/>
        </w:rPr>
        <w:lastRenderedPageBreak/>
        <w:t xml:space="preserve">Using </w:t>
      </w:r>
      <w:r>
        <w:rPr>
          <w:rFonts w:ascii="Liberation Mono" w:hAnsi="Liberation Mono"/>
          <w:shd w:val="clear" w:color="auto" w:fill="FBF1C7"/>
        </w:rPr>
        <w:t>.htaccess</w:t>
      </w:r>
      <w:r>
        <w:rPr>
          <w:rFonts w:ascii="Liberation Sans" w:hAnsi="Liberation Sans"/>
        </w:rPr>
        <w:t xml:space="preserve"> for Authentication</w:t>
      </w:r>
    </w:p>
    <w:p w14:paraId="1EBCB494" w14:textId="77777777" w:rsidR="00A9792D" w:rsidRDefault="00000000">
      <w:pPr>
        <w:pStyle w:val="Textbody"/>
        <w:spacing w:after="113" w:line="276" w:lineRule="auto"/>
      </w:pPr>
      <w:r>
        <w:rPr>
          <w:rFonts w:ascii="Liberation Sans" w:hAnsi="Liberation Sans"/>
        </w:rPr>
        <w:t xml:space="preserve">Create a </w:t>
      </w:r>
      <w:r>
        <w:rPr>
          <w:rFonts w:ascii="Liberation Mono" w:hAnsi="Liberation Mono"/>
          <w:shd w:val="clear" w:color="auto" w:fill="FBF1C7"/>
        </w:rPr>
        <w:t>.htaccess</w:t>
      </w:r>
      <w:r>
        <w:rPr>
          <w:rFonts w:ascii="Liberation Sans" w:hAnsi="Liberation Sans"/>
        </w:rPr>
        <w:t xml:space="preserve"> file in the directory:</w:t>
      </w:r>
    </w:p>
    <w:p w14:paraId="486865D6" w14:textId="77777777" w:rsidR="00A9792D" w:rsidRDefault="00000000">
      <w:pPr>
        <w:pStyle w:val="Standard"/>
        <w:spacing w:after="0" w:line="240" w:lineRule="auto"/>
        <w:ind w:left="709"/>
        <w:jc w:val="left"/>
      </w:pPr>
      <w:bookmarkStart w:id="4" w:name="docs-internal-guid-4b5f4039-7fff-469a-94"/>
      <w:bookmarkEnd w:id="4"/>
      <w:r>
        <w:rPr>
          <w:rFonts w:ascii="Consolas, sans-serif" w:hAnsi="Consolas, sans-serif"/>
          <w:color w:val="427B58"/>
          <w:shd w:val="clear" w:color="auto" w:fill="FBF1C7"/>
        </w:rPr>
        <w:t>AuthType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Basic</w:t>
      </w:r>
    </w:p>
    <w:p w14:paraId="681794F0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>AuthName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79740E"/>
          <w:shd w:val="clear" w:color="auto" w:fill="FBF1C7"/>
        </w:rPr>
        <w:t>"Private Directory"</w:t>
      </w:r>
    </w:p>
    <w:p w14:paraId="6BB99EFD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>AuthUserFile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/etc/apache2/passwd/.htpasswd</w:t>
      </w:r>
    </w:p>
    <w:p w14:paraId="4B154E04" w14:textId="77777777" w:rsidR="00A9792D" w:rsidRDefault="00000000">
      <w:pPr>
        <w:pStyle w:val="Standard"/>
        <w:spacing w:after="0" w:line="240" w:lineRule="auto"/>
        <w:ind w:left="709"/>
        <w:jc w:val="left"/>
        <w:rPr>
          <w:rFonts w:ascii="Consolas, sans-serif" w:hAnsi="Consolas, sans-serif"/>
          <w:color w:val="3C3836"/>
          <w:shd w:val="clear" w:color="auto" w:fill="FBF1C7"/>
        </w:rPr>
      </w:pPr>
      <w:r>
        <w:rPr>
          <w:rFonts w:ascii="Consolas, sans-serif" w:hAnsi="Consolas, sans-serif"/>
          <w:color w:val="427B58"/>
          <w:shd w:val="clear" w:color="auto" w:fill="FBF1C7"/>
        </w:rPr>
        <w:t>Require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user username</w:t>
      </w:r>
    </w:p>
    <w:p w14:paraId="27176228" w14:textId="6C76B101" w:rsidR="00DA369A" w:rsidRDefault="00DA369A">
      <w:pPr>
        <w:pStyle w:val="Standard"/>
        <w:spacing w:after="0" w:line="240" w:lineRule="auto"/>
        <w:ind w:left="709"/>
        <w:jc w:val="left"/>
      </w:pPr>
      <w:r w:rsidRPr="00DA369A">
        <w:rPr>
          <w:noProof/>
        </w:rPr>
        <w:drawing>
          <wp:inline distT="0" distB="0" distL="0" distR="0" wp14:anchorId="20717045" wp14:editId="3BF75D97">
            <wp:extent cx="6120130" cy="1099185"/>
            <wp:effectExtent l="0" t="0" r="0" b="5715"/>
            <wp:docPr id="1738053267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53267" name="Imagen 1" descr="Interfaz de usuario gráfica&#10;&#10;Descripción generada automáticamente con confianza media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DE8" w14:textId="77777777" w:rsidR="00A9792D" w:rsidRDefault="00000000">
      <w:pPr>
        <w:pStyle w:val="Textbody"/>
        <w:spacing w:before="113" w:after="0" w:line="276" w:lineRule="auto"/>
      </w:pPr>
      <w:r>
        <w:rPr>
          <w:rFonts w:ascii="Liberation Sans" w:hAnsi="Liberation Sans"/>
        </w:rPr>
        <w:t xml:space="preserve">Enable </w:t>
      </w:r>
      <w:r>
        <w:rPr>
          <w:rFonts w:ascii="Liberation Mono" w:hAnsi="Liberation Mono"/>
          <w:shd w:val="clear" w:color="auto" w:fill="FBF1C7"/>
        </w:rPr>
        <w:t>.htaccess</w:t>
      </w:r>
      <w:r>
        <w:rPr>
          <w:rFonts w:ascii="Liberation Sans" w:hAnsi="Liberation Sans"/>
        </w:rPr>
        <w:t xml:space="preserve"> in the site configuration by adding:</w:t>
      </w:r>
    </w:p>
    <w:p w14:paraId="4CA82793" w14:textId="77777777" w:rsidR="00A9792D" w:rsidRDefault="00000000">
      <w:pPr>
        <w:pStyle w:val="Standard"/>
        <w:spacing w:after="0" w:line="240" w:lineRule="auto"/>
        <w:ind w:left="709"/>
        <w:jc w:val="left"/>
      </w:pPr>
      <w:bookmarkStart w:id="5" w:name="docs-internal-guid-2b5340af-7fff-c809-5a"/>
      <w:bookmarkEnd w:id="5"/>
      <w:r>
        <w:rPr>
          <w:rFonts w:ascii="Consolas, sans-serif" w:hAnsi="Consolas, sans-serif"/>
          <w:b/>
          <w:color w:val="79740E"/>
          <w:shd w:val="clear" w:color="auto" w:fill="FBF1C7"/>
        </w:rPr>
        <w:t>&lt;Directory "/var/www/html/virtual/private_directory"&gt;</w:t>
      </w:r>
    </w:p>
    <w:p w14:paraId="6A031861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color w:val="427B58"/>
          <w:shd w:val="clear" w:color="auto" w:fill="FBF1C7"/>
        </w:rPr>
        <w:tab/>
        <w:t>AllowOverride</w:t>
      </w:r>
      <w:r>
        <w:rPr>
          <w:rFonts w:ascii="Liberation Sans" w:hAnsi="Liberation Sans"/>
          <w:color w:val="3C3836"/>
          <w:shd w:val="clear" w:color="auto" w:fill="FBF1C7"/>
        </w:rPr>
        <w:t xml:space="preserve"> </w:t>
      </w:r>
      <w:r>
        <w:rPr>
          <w:rFonts w:ascii="Consolas, sans-serif" w:hAnsi="Consolas, sans-serif"/>
          <w:color w:val="3C3836"/>
          <w:shd w:val="clear" w:color="auto" w:fill="FBF1C7"/>
        </w:rPr>
        <w:t>AuthConfig</w:t>
      </w:r>
    </w:p>
    <w:p w14:paraId="13CB233F" w14:textId="77777777" w:rsidR="00A9792D" w:rsidRDefault="00000000">
      <w:pPr>
        <w:pStyle w:val="Standard"/>
        <w:spacing w:after="0" w:line="240" w:lineRule="auto"/>
        <w:ind w:left="709"/>
        <w:jc w:val="left"/>
      </w:pPr>
      <w:r>
        <w:rPr>
          <w:rFonts w:ascii="Consolas, sans-serif" w:hAnsi="Consolas, sans-serif"/>
          <w:b/>
          <w:color w:val="79740E"/>
          <w:shd w:val="clear" w:color="auto" w:fill="FBF1C7"/>
        </w:rPr>
        <w:t>&lt;/Directory&gt;</w:t>
      </w:r>
    </w:p>
    <w:p w14:paraId="7313F1D7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Test functionality without restarting Apache2.</w:t>
      </w:r>
    </w:p>
    <w:p w14:paraId="54AE6253" w14:textId="079E15BD" w:rsidR="00DA369A" w:rsidRDefault="00557E15">
      <w:pPr>
        <w:pStyle w:val="Textbody"/>
        <w:spacing w:after="113" w:line="276" w:lineRule="auto"/>
        <w:rPr>
          <w:rFonts w:ascii="Liberation Sans" w:hAnsi="Liberation Sans"/>
        </w:rPr>
      </w:pPr>
      <w:r w:rsidRPr="00557E15">
        <w:rPr>
          <w:rFonts w:ascii="Liberation Sans" w:hAnsi="Liberation Sans"/>
          <w:noProof/>
        </w:rPr>
        <w:drawing>
          <wp:inline distT="0" distB="0" distL="0" distR="0" wp14:anchorId="56B4B91E" wp14:editId="0D30E41E">
            <wp:extent cx="5677692" cy="3143689"/>
            <wp:effectExtent l="0" t="0" r="0" b="0"/>
            <wp:docPr id="3505887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88762" name="Imagen 1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99A8" w14:textId="113AA623" w:rsidR="00557E15" w:rsidRDefault="00557E15">
      <w:pPr>
        <w:pStyle w:val="Textbody"/>
        <w:spacing w:after="113" w:line="276" w:lineRule="auto"/>
        <w:rPr>
          <w:rFonts w:ascii="Liberation Sans" w:hAnsi="Liberation Sans"/>
        </w:rPr>
      </w:pPr>
      <w:r w:rsidRPr="00DA369A">
        <w:rPr>
          <w:noProof/>
        </w:rPr>
        <w:lastRenderedPageBreak/>
        <w:drawing>
          <wp:inline distT="0" distB="0" distL="0" distR="0" wp14:anchorId="120459F8" wp14:editId="7AA01886">
            <wp:extent cx="6120130" cy="3353435"/>
            <wp:effectExtent l="0" t="0" r="0" b="0"/>
            <wp:docPr id="102573671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65931" name="Imagen 1" descr="Interfaz de usuario gráfica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C89D" w14:textId="77777777" w:rsidR="00557E15" w:rsidRDefault="00557E15">
      <w:pPr>
        <w:pStyle w:val="Textbody"/>
        <w:spacing w:after="113" w:line="276" w:lineRule="auto"/>
        <w:rPr>
          <w:rFonts w:ascii="Liberation Sans" w:hAnsi="Liberation Sans"/>
        </w:rPr>
      </w:pPr>
    </w:p>
    <w:p w14:paraId="2B4DCEAB" w14:textId="441AEA2C" w:rsidR="00557E15" w:rsidRDefault="00557E15">
      <w:pPr>
        <w:pStyle w:val="Textbody"/>
        <w:spacing w:after="113" w:line="276" w:lineRule="auto"/>
        <w:rPr>
          <w:rFonts w:ascii="Liberation Sans" w:hAnsi="Liberation Sans"/>
        </w:rPr>
      </w:pPr>
      <w:r w:rsidRPr="00557E15">
        <w:rPr>
          <w:rFonts w:ascii="Liberation Sans" w:hAnsi="Liberation Sans"/>
          <w:noProof/>
        </w:rPr>
        <w:drawing>
          <wp:inline distT="0" distB="0" distL="0" distR="0" wp14:anchorId="57967300" wp14:editId="7ADEB7BE">
            <wp:extent cx="5115639" cy="1343212"/>
            <wp:effectExtent l="0" t="0" r="8890" b="9525"/>
            <wp:docPr id="12421800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80002" name="Imagen 1" descr="Interfaz de usuario gráfica, Texto, Aplicación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A9A8" w14:textId="77777777" w:rsidR="00A9792D" w:rsidRDefault="00000000">
      <w:pPr>
        <w:pStyle w:val="Textbody"/>
        <w:numPr>
          <w:ilvl w:val="0"/>
          <w:numId w:val="6"/>
        </w:numPr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Digest Authentication</w:t>
      </w:r>
    </w:p>
    <w:p w14:paraId="0F46893F" w14:textId="77777777" w:rsidR="00A9792D" w:rsidRDefault="00000000">
      <w:pPr>
        <w:pStyle w:val="Textbody"/>
        <w:spacing w:after="113" w:line="276" w:lineRule="auto"/>
      </w:pPr>
      <w:r>
        <w:rPr>
          <w:rFonts w:ascii="Liberation Sans" w:hAnsi="Liberation Sans"/>
        </w:rPr>
        <w:t xml:space="preserve">Enable the </w:t>
      </w:r>
      <w:r>
        <w:rPr>
          <w:rFonts w:ascii="Liberation Mono" w:hAnsi="Liberation Mono"/>
          <w:shd w:val="clear" w:color="auto" w:fill="FBF1C7"/>
        </w:rPr>
        <w:t>mod_auth_digest</w:t>
      </w:r>
      <w:r>
        <w:rPr>
          <w:rFonts w:ascii="Liberation Sans" w:hAnsi="Liberation Sans"/>
        </w:rPr>
        <w:t xml:space="preserve"> module for encrypted authentication. Configure using the </w:t>
      </w:r>
      <w:r>
        <w:rPr>
          <w:rFonts w:ascii="Liberation Mono" w:hAnsi="Liberation Mono"/>
          <w:shd w:val="clear" w:color="auto" w:fill="FBF1C7"/>
        </w:rPr>
        <w:t>htdigest</w:t>
      </w:r>
      <w:r>
        <w:rPr>
          <w:rFonts w:ascii="Liberation Sans" w:hAnsi="Liberation Sans"/>
        </w:rPr>
        <w:t xml:space="preserve"> tool to add users and allow access to the protected directory.</w:t>
      </w:r>
    </w:p>
    <w:p w14:paraId="200BE8FD" w14:textId="05964148" w:rsidR="00202123" w:rsidRDefault="00941312">
      <w:pPr>
        <w:suppressAutoHyphens w:val="0"/>
        <w:rPr>
          <w:rFonts w:ascii="Liberation Sans" w:hAnsi="Liberation Sans"/>
        </w:rPr>
      </w:pPr>
      <w:r w:rsidRPr="00941312">
        <w:rPr>
          <w:rFonts w:ascii="Liberation Sans" w:hAnsi="Liberation Sans"/>
        </w:rPr>
        <w:drawing>
          <wp:inline distT="0" distB="0" distL="0" distR="0" wp14:anchorId="705319CE" wp14:editId="547AD7BC">
            <wp:extent cx="6120130" cy="998855"/>
            <wp:effectExtent l="0" t="0" r="0" b="0"/>
            <wp:docPr id="88377136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71361" name="Imagen 1" descr="Interfaz de usuario gráfica, 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14B1" w14:textId="400D676E" w:rsidR="00941312" w:rsidRDefault="00941312">
      <w:pPr>
        <w:suppressAutoHyphens w:val="0"/>
        <w:rPr>
          <w:rFonts w:ascii="Liberation Sans" w:hAnsi="Liberation Sans"/>
        </w:rPr>
      </w:pPr>
      <w:r w:rsidRPr="00941312">
        <w:rPr>
          <w:rFonts w:ascii="Liberation Sans" w:hAnsi="Liberation Sans"/>
        </w:rPr>
        <w:drawing>
          <wp:inline distT="0" distB="0" distL="0" distR="0" wp14:anchorId="5D45C1B3" wp14:editId="16303D86">
            <wp:extent cx="5344271" cy="1467055"/>
            <wp:effectExtent l="0" t="0" r="0" b="0"/>
            <wp:docPr id="185107463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74634" name="Imagen 1" descr="Interfaz de usuario gráfica, Aplicación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071C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lastRenderedPageBreak/>
        <w:t>Step 11: Create a Secure Virtual Server with OpenSSL</w:t>
      </w:r>
    </w:p>
    <w:p w14:paraId="107B5E71" w14:textId="77777777" w:rsidR="00A9792D" w:rsidRDefault="00000000">
      <w:pPr>
        <w:pStyle w:val="Textbody"/>
        <w:spacing w:after="113" w:line="276" w:lineRule="auto"/>
        <w:rPr>
          <w:rFonts w:ascii="Liberation Sans" w:hAnsi="Liberation Sans"/>
        </w:rPr>
      </w:pPr>
      <w:r>
        <w:rPr>
          <w:rFonts w:ascii="Liberation Sans" w:hAnsi="Liberation Sans"/>
        </w:rPr>
        <w:t>Set up a secure virtual server using OpenSSL. Test and attach screenshots.</w:t>
      </w:r>
    </w:p>
    <w:p w14:paraId="67E2E167" w14:textId="77777777" w:rsidR="00A9792D" w:rsidRDefault="00A9792D">
      <w:pPr>
        <w:pStyle w:val="Standard"/>
        <w:spacing w:line="276" w:lineRule="auto"/>
      </w:pPr>
    </w:p>
    <w:sectPr w:rsidR="00A9792D">
      <w:headerReference w:type="default" r:id="rId39"/>
      <w:footerReference w:type="default" r:id="rId40"/>
      <w:headerReference w:type="first" r:id="rId41"/>
      <w:footerReference w:type="first" r:id="rId42"/>
      <w:pgSz w:w="11906" w:h="16838"/>
      <w:pgMar w:top="1474" w:right="1134" w:bottom="1474" w:left="1134" w:header="1134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04ADA" w14:textId="77777777" w:rsidR="00E67B75" w:rsidRDefault="00E67B75">
      <w:r>
        <w:separator/>
      </w:r>
    </w:p>
  </w:endnote>
  <w:endnote w:type="continuationSeparator" w:id="0">
    <w:p w14:paraId="7447ED04" w14:textId="77777777" w:rsidR="00E67B75" w:rsidRDefault="00E67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Liberation Mono">
    <w:altName w:val="Calibri"/>
    <w:charset w:val="00"/>
    <w:family w:val="modern"/>
    <w:pitch w:val="fixed"/>
  </w:font>
  <w:font w:name="Consolas, sans-serif">
    <w:altName w:val="Consolas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36C00" w14:textId="77777777" w:rsidR="0065379D" w:rsidRDefault="00000000">
    <w:pPr>
      <w:pStyle w:val="Piedepgina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jc w:val="left"/>
    </w:pPr>
    <w:r>
      <w:rPr>
        <w:rFonts w:ascii="Liberation Sans" w:hAnsi="Liberation Sans"/>
      </w:rPr>
      <w:t>IT Department IES Joan Coromines – 2DAW</w:t>
    </w:r>
    <w:r>
      <w:rPr>
        <w:rFonts w:ascii="Liberation Sans" w:hAnsi="Liberation Sans"/>
      </w:rP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6FD4C" w14:textId="77777777" w:rsidR="0065379D" w:rsidRDefault="006537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FBE6B" w14:textId="77777777" w:rsidR="00E67B75" w:rsidRDefault="00E67B75">
      <w:r>
        <w:rPr>
          <w:color w:val="000000"/>
        </w:rPr>
        <w:separator/>
      </w:r>
    </w:p>
  </w:footnote>
  <w:footnote w:type="continuationSeparator" w:id="0">
    <w:p w14:paraId="75292B19" w14:textId="77777777" w:rsidR="00E67B75" w:rsidRDefault="00E67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24859" w14:textId="77777777" w:rsidR="0065379D" w:rsidRDefault="00000000">
    <w:pPr>
      <w:pStyle w:val="Encabezado"/>
    </w:pPr>
    <w:r>
      <w:rPr>
        <w:rFonts w:ascii="Liberation Mono" w:hAnsi="Liberation Mono"/>
      </w:rPr>
      <w:t>Unit 4. Web Server Admi</w:t>
    </w:r>
    <w:r>
      <w:rPr>
        <w:rFonts w:ascii="Liberation Sans" w:hAnsi="Liberation Sans"/>
      </w:rPr>
      <w:t>nistration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2443C" w14:textId="77777777" w:rsidR="0065379D" w:rsidRDefault="006537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D00BD"/>
    <w:multiLevelType w:val="hybridMultilevel"/>
    <w:tmpl w:val="3A1CA62A"/>
    <w:lvl w:ilvl="0" w:tplc="A5C295A4">
      <w:numFmt w:val="bullet"/>
      <w:lvlText w:val="-"/>
      <w:lvlJc w:val="left"/>
      <w:pPr>
        <w:ind w:left="720" w:hanging="360"/>
      </w:pPr>
      <w:rPr>
        <w:rFonts w:ascii="Liberation Sans" w:eastAsia="Noto Sans CJK SC Regular" w:hAnsi="Liberation Sans" w:cs="Lohit Devanaga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13CAA"/>
    <w:multiLevelType w:val="multilevel"/>
    <w:tmpl w:val="ECD07F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3821B40"/>
    <w:multiLevelType w:val="multilevel"/>
    <w:tmpl w:val="37DEB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080" w:hanging="360"/>
      </w:pPr>
    </w:lvl>
    <w:lvl w:ilvl="2">
      <w:start w:val="1"/>
      <w:numFmt w:val="decimal"/>
      <w:lvlText w:val="."/>
      <w:lvlJc w:val="left"/>
      <w:pPr>
        <w:ind w:left="1440" w:hanging="360"/>
      </w:pPr>
    </w:lvl>
    <w:lvl w:ilvl="3">
      <w:start w:val="1"/>
      <w:numFmt w:val="decimal"/>
      <w:lvlText w:val="."/>
      <w:lvlJc w:val="left"/>
      <w:pPr>
        <w:ind w:left="1800" w:hanging="360"/>
      </w:pPr>
    </w:lvl>
    <w:lvl w:ilvl="4">
      <w:start w:val="1"/>
      <w:numFmt w:val="decimal"/>
      <w:lvlText w:val="."/>
      <w:lvlJc w:val="left"/>
      <w:pPr>
        <w:ind w:left="2160" w:hanging="360"/>
      </w:pPr>
    </w:lvl>
    <w:lvl w:ilvl="5">
      <w:start w:val="1"/>
      <w:numFmt w:val="decimal"/>
      <w:lvlText w:val="."/>
      <w:lvlJc w:val="left"/>
      <w:pPr>
        <w:ind w:left="2520" w:hanging="360"/>
      </w:pPr>
    </w:lvl>
    <w:lvl w:ilvl="6">
      <w:start w:val="1"/>
      <w:numFmt w:val="decimal"/>
      <w:lvlText w:val="."/>
      <w:lvlJc w:val="left"/>
      <w:pPr>
        <w:ind w:left="2880" w:hanging="360"/>
      </w:pPr>
    </w:lvl>
    <w:lvl w:ilvl="7">
      <w:start w:val="1"/>
      <w:numFmt w:val="decimal"/>
      <w:lvlText w:val="."/>
      <w:lvlJc w:val="left"/>
      <w:pPr>
        <w:ind w:left="3240" w:hanging="360"/>
      </w:pPr>
    </w:lvl>
    <w:lvl w:ilvl="8">
      <w:start w:val="1"/>
      <w:numFmt w:val="decimal"/>
      <w:lvlText w:val="."/>
      <w:lvlJc w:val="left"/>
      <w:pPr>
        <w:ind w:left="3600" w:hanging="360"/>
      </w:pPr>
    </w:lvl>
  </w:abstractNum>
  <w:abstractNum w:abstractNumId="3" w15:restartNumberingAfterBreak="0">
    <w:nsid w:val="33C4357F"/>
    <w:multiLevelType w:val="multilevel"/>
    <w:tmpl w:val="076638D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C2951D9"/>
    <w:multiLevelType w:val="multilevel"/>
    <w:tmpl w:val="5E66E73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70EA229F"/>
    <w:multiLevelType w:val="multilevel"/>
    <w:tmpl w:val="EF704E5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791037CC"/>
    <w:multiLevelType w:val="multilevel"/>
    <w:tmpl w:val="BB5AEEE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328682231">
    <w:abstractNumId w:val="5"/>
  </w:num>
  <w:num w:numId="2" w16cid:durableId="1097216862">
    <w:abstractNumId w:val="3"/>
  </w:num>
  <w:num w:numId="3" w16cid:durableId="585773549">
    <w:abstractNumId w:val="4"/>
  </w:num>
  <w:num w:numId="4" w16cid:durableId="197551970">
    <w:abstractNumId w:val="1"/>
  </w:num>
  <w:num w:numId="5" w16cid:durableId="1420447195">
    <w:abstractNumId w:val="6"/>
  </w:num>
  <w:num w:numId="6" w16cid:durableId="1428504350">
    <w:abstractNumId w:val="2"/>
  </w:num>
  <w:num w:numId="7" w16cid:durableId="16005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92D"/>
    <w:rsid w:val="00125320"/>
    <w:rsid w:val="00202123"/>
    <w:rsid w:val="00225A3B"/>
    <w:rsid w:val="003B73C1"/>
    <w:rsid w:val="00492A30"/>
    <w:rsid w:val="004D68CE"/>
    <w:rsid w:val="00557E15"/>
    <w:rsid w:val="0065379D"/>
    <w:rsid w:val="00871C75"/>
    <w:rsid w:val="00941312"/>
    <w:rsid w:val="00984285"/>
    <w:rsid w:val="00A9792D"/>
    <w:rsid w:val="00CA7FCC"/>
    <w:rsid w:val="00CB5909"/>
    <w:rsid w:val="00DA369A"/>
    <w:rsid w:val="00DC0FC9"/>
    <w:rsid w:val="00E04E46"/>
    <w:rsid w:val="00E67B75"/>
    <w:rsid w:val="00F7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E737F"/>
  <w15:docId w15:val="{128AFFE1-F8B6-45C2-905B-CB330597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113" w:line="360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  <w:rPr>
      <w:rFonts w:ascii="Liberation Sans" w:eastAsia="Liberation Sans" w:hAnsi="Liberation Sans" w:cs="Liberation Sans"/>
      <w:lang w:val="en-GB"/>
    </w:r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Courier New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customStyle="1" w:styleId="Tipusdelletraperdefectedelpargraf">
    <w:name w:val="Tipus de lletra per defecte del paràgr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647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FERRER MÁRQUEZ, RUBÉN</cp:lastModifiedBy>
  <cp:revision>7</cp:revision>
  <cp:lastPrinted>2024-12-04T18:28:00Z</cp:lastPrinted>
  <dcterms:created xsi:type="dcterms:W3CDTF">2024-12-04T18:29:00Z</dcterms:created>
  <dcterms:modified xsi:type="dcterms:W3CDTF">2024-12-09T19:37:00Z</dcterms:modified>
</cp:coreProperties>
</file>